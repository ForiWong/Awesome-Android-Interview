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UI操作的原因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handler是Android给我们提供用来更新UI的一套机制，也是一套消息处理机制，我们可以发消息，也可以通过它处理消息。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default"/>
          <w:lang w:val="en-US" w:eastAsia="zh-CN"/>
        </w:rPr>
        <w:t>当我们需要在子线程处理耗时的操作（例如访问网络，数据库的操作），而当耗时的操作完成后，需要更新UI，这就需要使用Handler来处理，因为子线程不能做更新UI的操作。</w:t>
      </w:r>
      <w:r>
        <w:rPr>
          <w:rFonts w:hint="default"/>
          <w:highlight w:val="yellow"/>
          <w:lang w:val="en-US" w:eastAsia="zh-CN"/>
        </w:rPr>
        <w:t>UI主线程不允许其他线程操作组件，只有UI主线程能够绘制界面</w:t>
      </w:r>
      <w:r>
        <w:rPr>
          <w:rFonts w:hint="eastAsia"/>
          <w:highlight w:val="yellow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Handler能帮我们很容易的把任务（在子线程处理）切换回它所在的线程。简单理解，</w:t>
      </w:r>
      <w:r>
        <w:rPr>
          <w:rFonts w:hint="default"/>
          <w:highlight w:val="yellow"/>
          <w:lang w:val="en-US" w:eastAsia="zh-CN"/>
        </w:rPr>
        <w:t>Handler就是解决线程和线程之间的通信的。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线程之间通过Handler通信</w:t>
      </w:r>
    </w:p>
    <w:p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子线程发送消息给主线程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子线程发送消息给主线程：由于主线程中本身就有Looper机制，里面有消息队列，所以子线程只需要获得主线程中的Handler对象，用它发送消息，主线程中的Looper会查看到排队的message。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highlight w:val="yellow"/>
        </w:rPr>
        <w:t>范例：倒计时</w:t>
      </w:r>
      <w:r>
        <w:rPr>
          <w:rFonts w:hint="eastAsia"/>
          <w:highlight w:val="yellow"/>
          <w:lang w:eastAsia="zh-CN"/>
        </w:rPr>
        <w:t>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 xml:space="preserve">功能：点击按钮，开始60秒倒计时，时间再textview显示，结束时，按钮显示“计时结束”。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 xml:space="preserve">思路：这里是子线程发送消息给主线程。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 xml:space="preserve">发送的是count秒数，主线程接收到消息，绘制界面显示到textview中。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3950" cy="32289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 xml:space="preserve">创建主线程中Handler的子类，重写其handleMessage()方法，接收消息进行处理。what判断消息标识，可以没有，反正都会接收到。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5585" cy="305879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highlight w:val="yellow"/>
        </w:rPr>
        <w:t>创建的子线程中，利用主线程中的handler进行消息发送，</w:t>
      </w:r>
      <w:r>
        <w:rPr>
          <w:rFonts w:hint="eastAsia"/>
        </w:rPr>
        <w:t xml:space="preserve">设置标识在what中，传入消息在obj中，可以存放任意类型的消息。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</w:p>
    <w:p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主线程发送消息给子线程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主线程发送消息给子线程：子线程中没有Looper机制，所以需要创建Looper和Handler，然后主线程用子线程中的Handler实例进行发送消息，子线程就能收到。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功能：主线程发送消息，子线程handler收到打出Log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创建子线程，并创建其Looper机制：</w:t>
      </w:r>
      <w:r>
        <w:rPr>
          <w:rFonts w:hint="default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35337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开启线程：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29100" cy="7620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点击按钮，发送消息：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sonHandler.sendEmptyMessage(0);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</w:t>
      </w:r>
      <w:r>
        <w:rPr>
          <w:rFonts w:hint="default"/>
          <w:highlight w:val="yellow"/>
          <w:lang w:val="en-US" w:eastAsia="zh-CN"/>
        </w:rPr>
        <w:t>获得子线程的sonHandler。</w:t>
      </w:r>
      <w:r>
        <w:rPr>
          <w:rFonts w:hint="default"/>
          <w:lang w:val="en-US" w:eastAsia="zh-CN"/>
        </w:rPr>
        <w:t>向开启的子线程中发消息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注意这两个方法！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Looper.prepare();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Looper.loop();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Handler中涉及的内存泄漏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Handler导致的内存泄漏的问题，同AsyncTask是一样的原因。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使用Handler导致内存泄露的解决方法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方法一：通过程序逻辑来进行保护。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1.在关闭Activity的时候停掉你的后台线程。线程停掉了，就相当于切断了Handler和外部连接的线，Activity自然会在合适的时候被回收。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2.如果你的Handler是被delay的Message持有了引用，那么使用相应的Handler的removeCallbacks()方法，把消息对象从消息队列移除就行了。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方法二：将Handler声明为静态类</w:t>
      </w:r>
      <w:r>
        <w:rPr>
          <w:rFonts w:hint="eastAsia"/>
          <w:highlight w:val="yellow"/>
          <w:lang w:val="en-US" w:eastAsia="zh-CN"/>
        </w:rPr>
        <w:t xml:space="preserve"> + 弱引用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PS:在Java 中，非静态的内部类和匿名内部类都会隐式地持有其外部类的引用，静态的内部类不会持有外部类的引用。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类不持有外部类的对象，所以你的Activity可以随意被回收。由于Handler不再持有外部类对象的引用，导致程序不允许你在Handler中操作Activity中的对象了。所以你需要在Handler中增加一个对Activity的弱引用（WeakReference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PS：什么是WeakReference？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</w:t>
      </w:r>
      <w:r>
        <w:rPr>
          <w:rFonts w:hint="default"/>
          <w:highlight w:val="yellow"/>
          <w:lang w:val="en-US" w:eastAsia="zh-CN"/>
        </w:rPr>
        <w:t>WeakReference弱引用</w:t>
      </w:r>
      <w:r>
        <w:rPr>
          <w:rFonts w:hint="default"/>
          <w:lang w:val="en-US" w:eastAsia="zh-CN"/>
        </w:rPr>
        <w:t>，与强引用（即我们常说的引用）相对，它的特点是，GC在回收时会忽略掉弱引用，即就算有弱引用指向某对象，但只要该对象没有被强引用指向（实际上多数时候还要求没有软引用，但此处软引用的概念可以忽略），该对象就会在被GC检查到时回收掉。对于上面的代码，用户在关闭Activity之后，就算后台线程还没结束，但由于仅有一条来自Handler的弱引用指向Activity，所以GC仍然会在检查的时候把Activity回收掉。这样，内存泄露的问题就不会出现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class MyHandler extends Handler{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final WeakReference&lt;MyActivity&gt; mActivity;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MyHandler(MyActivity activity){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mActivity = new WeakReference&lt;MyActivity&gt;(activity);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handleMessage(Message msg)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MyActivity myActivity = mActivity.get();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(myActivity!=null){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myActivity.textView.setText("123456789");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DA0397"/>
    <w:multiLevelType w:val="singleLevel"/>
    <w:tmpl w:val="A7DA039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E9D0E5D"/>
    <w:multiLevelType w:val="singleLevel"/>
    <w:tmpl w:val="DE9D0E5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26568E4"/>
    <w:multiLevelType w:val="singleLevel"/>
    <w:tmpl w:val="226568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65A50"/>
    <w:rsid w:val="1E877D8D"/>
    <w:rsid w:val="31805DC6"/>
    <w:rsid w:val="3FA83F96"/>
    <w:rsid w:val="517626FD"/>
    <w:rsid w:val="5C880ED5"/>
    <w:rsid w:val="6CCF4528"/>
    <w:rsid w:val="6D535020"/>
    <w:rsid w:val="70164B41"/>
    <w:rsid w:val="78136F26"/>
    <w:rsid w:val="7A8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黑体"/>
      <w:b/>
      <w:sz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2018-09-27T13:51:00Z</dcterms:created>
  <dc:creator>附离</dc:creator>
  <cp:lastModifiedBy>附离</cp:lastModifiedBy>
  <dcterms:modified xsi:type="dcterms:W3CDTF">2020-08-12T05:06:23Z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