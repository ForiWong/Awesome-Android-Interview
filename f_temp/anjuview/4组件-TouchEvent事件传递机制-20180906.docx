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Android TouchEvent事件传递机制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跟touch事件相关的3个方法：</w:t>
      </w:r>
    </w:p>
    <w:p>
      <w:pPr>
        <w:rPr>
          <w:rFonts w:hint="eastAsia"/>
        </w:rPr>
      </w:pPr>
      <w:r>
        <w:rPr>
          <w:rFonts w:hint="eastAsia"/>
        </w:rPr>
        <w:t xml:space="preserve">public boolean dispatchTouchEvent(MotionEvent ev);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//用来分派event</w:t>
      </w:r>
    </w:p>
    <w:p>
      <w:pPr>
        <w:rPr>
          <w:rFonts w:hint="eastAsia"/>
        </w:rPr>
      </w:pPr>
      <w:r>
        <w:rPr>
          <w:rFonts w:hint="eastAsia"/>
        </w:rPr>
        <w:t xml:space="preserve">public boolean onInterceptTouchEvent(MotionEvent ev);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//用来拦截event</w:t>
      </w:r>
    </w:p>
    <w:p>
      <w:pPr>
        <w:rPr>
          <w:rFonts w:hint="eastAsia"/>
        </w:rPr>
      </w:pPr>
      <w:r>
        <w:rPr>
          <w:rFonts w:hint="eastAsia"/>
        </w:rPr>
        <w:t xml:space="preserve">public boolean onTouchEvent(MotionEvent ev);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//用来处理event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拥有这三个方法的类：</w:t>
      </w:r>
    </w:p>
    <w:p>
      <w:pPr>
        <w:rPr>
          <w:rFonts w:hint="eastAsia"/>
          <w:color w:val="0000FF"/>
        </w:rPr>
      </w:pPr>
      <w:r>
        <w:rPr>
          <w:rFonts w:hint="eastAsia"/>
        </w:rPr>
        <w:t>Activity类：</w:t>
      </w:r>
      <w:r>
        <w:rPr>
          <w:rFonts w:hint="eastAsia"/>
        </w:rPr>
        <w:tab/>
      </w:r>
      <w:r>
        <w:rPr>
          <w:rFonts w:hint="eastAsia"/>
        </w:rPr>
        <w:t>Activity</w:t>
      </w:r>
      <w:r>
        <w:rPr>
          <w:rFonts w:hint="eastAsia"/>
        </w:rPr>
        <w:tab/>
      </w:r>
      <w:r>
        <w:rPr>
          <w:rFonts w:hint="eastAsia"/>
          <w:color w:val="0000FF"/>
        </w:rPr>
        <w:t>dispatchTouchEvent();</w:t>
      </w:r>
    </w:p>
    <w:p>
      <w:pPr>
        <w:ind w:left="1260" w:leftChars="0" w:firstLine="840" w:firstLineChars="400"/>
        <w:rPr>
          <w:rFonts w:hint="eastAsia"/>
          <w:color w:val="0000FF"/>
        </w:rPr>
      </w:pPr>
      <w:r>
        <w:rPr>
          <w:rFonts w:hint="eastAsia"/>
          <w:color w:val="0000FF"/>
        </w:rPr>
        <w:t>onTouchEvent();</w:t>
      </w:r>
    </w:p>
    <w:p>
      <w:pPr>
        <w:rPr>
          <w:rFonts w:hint="eastAsia"/>
        </w:rPr>
      </w:pPr>
      <w:r>
        <w:rPr>
          <w:rFonts w:hint="eastAsia"/>
        </w:rPr>
        <w:t>View容器（ViewGroup的子类）：</w:t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FrameLayout、LinearLayout……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ListView、ScrollVIew……</w:t>
      </w:r>
      <w:r>
        <w:rPr>
          <w:rFonts w:hint="eastAsia"/>
        </w:rPr>
        <w:tab/>
      </w:r>
    </w:p>
    <w:p>
      <w:pPr>
        <w:ind w:left="168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dispatchTouchEvent();</w:t>
      </w:r>
    </w:p>
    <w:p>
      <w:pPr>
        <w:ind w:left="168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onInterceptTouchEvent();</w:t>
      </w:r>
    </w:p>
    <w:p>
      <w:pPr>
        <w:ind w:left="168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onTouchEvent();</w:t>
      </w:r>
    </w:p>
    <w:p>
      <w:pPr>
        <w:rPr>
          <w:rFonts w:hint="eastAsia"/>
        </w:rPr>
      </w:pPr>
      <w:r>
        <w:rPr>
          <w:rFonts w:hint="eastAsia"/>
        </w:rPr>
        <w:t>View控件（非ViewGroup子类）：</w:t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Button、TextView、EditText……</w:t>
      </w:r>
      <w:r>
        <w:rPr>
          <w:rFonts w:hint="eastAsia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dispatchTouchEvent();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onTouchEvent();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三个方法的用法：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u w:val="single"/>
        </w:rPr>
        <w:t>dispatchTouchEvent()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用来分派事件。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其中调用了onInterceptTouchEvent()和onTouchEvent()，一般不重写该方法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u w:val="single"/>
        </w:rPr>
        <w:t>onInterceptTouchEvent()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用来拦截事件。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ViewGroup类中的源码实现就是{return false;}表示不拦截该事件，事件将向下传递（传递给其子View）；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若手动重写该方法，使其返回true则表示拦截，事件将终止向下传递，事件由当前ViewGroup类来处理，就是调用该类的onTouchEvent()方法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u w:val="single"/>
        </w:rPr>
        <w:t>onTouchEvent()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用来处理事件。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返回true则表示该View能处理该事件，事件将终止向上传递（传递给其父View）；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返回false表示不能处理，则把事件传递给其父View的onTouchEvent()方法来处理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（1）这一系列的传递流程都是dispatchTouchEvent()方法来控制的，如果不人为地干预，事件将由上自下依次传递（因为默认是返回false不会拦截的），传递到最底层的View，就由它的onTouchEvent()方法来处理事件，若处理成功返回true，若处理失败返回false，事件依次向上传递，每个View都调用自己的onTouchEvent()方法来处理事件，若处理成功就终止传递，若处理失败就继续向上传递。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</w:rPr>
        <w:t>（2）经过人为的干预，若在向下传递的过程中被拦截了，即</w:t>
      </w:r>
      <w:r>
        <w:rPr>
          <w:rFonts w:hint="eastAsia"/>
          <w:b/>
          <w:bCs/>
          <w:u w:val="single"/>
        </w:rPr>
        <w:t>onInterceptTouchEvent()方法返回true，则事件将停止向下传递，直接由当前的onTouchEvent()方法来处理，若处理成功则OK，若处理不成功，则事件会向上传递。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b/>
          <w:bCs/>
          <w:u w:val="single"/>
        </w:rPr>
        <w:t>另外，dispatchTouchEvent()方法中还有“记忆”的功能，</w:t>
      </w:r>
      <w:r>
        <w:rPr>
          <w:rFonts w:hint="eastAsia"/>
        </w:rPr>
        <w:t>如果第一次事件向下传递到某View，它把事件继续传递交给它的子View，它会记录该事件是否被它下面的View给处理成功了，（怎么能知道呢？如果该事件会再次被向上传递到我这里来由我的onTouchEvent()来处理，那就说明下面的View都没能成功处理该事件）；当第二次事件向下传递到该View，该View的dispatchTouchEvent()方法机会判断，若上次的事件由下面的view成功处理了，那么这次的事件就继续交给下面的来处理，若上次的事件没有被下面的处理成功，那么这次的事件就不会向下传递了，该View直接调用自己的onTouchEvent()方法来处理该事件。</w:t>
      </w:r>
    </w:p>
    <w:p>
      <w:pPr>
        <w:rPr>
          <w:rFonts w:hint="eastAsia"/>
        </w:rPr>
      </w:pPr>
      <w:r>
        <w:rPr>
          <w:rFonts w:hint="eastAsia"/>
        </w:rPr>
        <w:t>（4）“记忆”功能的信息只在一系列事件完成之前有效，如从ACTION_DOWN事件开始，直到后续事件ACTION_MOVE，ACTION_UP结束后，“记忆”的信息就会清除。也就是说如果某View处理ACTION_DOWN事件失败了（onTouchEvent()返回false），那么后续的ACTION_MOVE,ACTION_UP等事件就不会再传递到该View了，由其父View自己来处理。在下一次发生ACTION_DOWN事件的时候，还是会传递到该View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Touch事件的相关细节（发生触摸的位置、时间等）被封装成MotionEvent对象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先简单介绍下这个TouchEvent是什么</w:t>
      </w:r>
      <w:r>
        <w:rPr>
          <w:rFonts w:hint="eastAsia"/>
          <w:lang w:eastAsia="zh-CN"/>
        </w:rPr>
        <w:t>？</w:t>
      </w:r>
      <w:r>
        <w:rPr>
          <w:rFonts w:hint="eastAsia"/>
        </w:rPr>
        <w:t>安卓手机的交互，主要就是手指在屏幕上的戳戳滑滑点点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而我们的这些操作其实主要是由三种基本动作组成的：按下down</w:t>
      </w:r>
      <w:r>
        <w:rPr>
          <w:rFonts w:hint="eastAsia"/>
          <w:lang w:eastAsia="zh-CN"/>
        </w:rPr>
        <w:t>、</w:t>
      </w:r>
      <w:r>
        <w:rPr>
          <w:rFonts w:hint="eastAsia"/>
        </w:rPr>
        <w:t>移动move</w:t>
      </w:r>
      <w:r>
        <w:rPr>
          <w:rFonts w:hint="eastAsia"/>
          <w:lang w:eastAsia="zh-CN"/>
        </w:rPr>
        <w:t>、</w:t>
      </w:r>
      <w:r>
        <w:rPr>
          <w:rFonts w:hint="eastAsia"/>
        </w:rPr>
        <w:t>抬起up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安卓中把这个基础动作叫做TouchEvent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比如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一次点击就是按下、抬起组成的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一次长按就是按下、等待、抬起组成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一次滑动操作则是，按下、移动、抬起组成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事件类型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具体动作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MotionEvent.ACTION_DOWN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按下View（所有事件的开始）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MotionEvent.ACTION_UP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抬起View（与DOWN对应）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MotionEvent.ACTION_MOVE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滑动View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MotionEvent.ACTION_CANCEL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结束事件（非人为原因）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事件列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从手指接触屏幕 至 手指离开屏幕，这个过程产生的一系列事件</w:t>
      </w:r>
      <w:r>
        <w:rPr>
          <w:rFonts w:hint="eastAsia"/>
          <w:lang w:eastAsia="zh-CN"/>
        </w:rPr>
        <w:t>。</w:t>
      </w:r>
      <w:r>
        <w:rPr>
          <w:rFonts w:hint="eastAsia"/>
        </w:rPr>
        <w:t>注：一般情况下，事件列都是以DOWN事件开始、UP事件结束，中间有无数的MOVE事件，如下图：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0400" cy="104394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事件在哪些对象之间进行传递？答：Activity、ViewGroup、View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事件传递的顺序：Activity -&gt; ViewGroup -&gt; View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即：1个点击事件发生后，事件先传到Activity、再传到ViewGroup、最终再传到 View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安卓里经常会有多个控件重叠，即ViewGroup包含View的情况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这个时候点击到子View时，其实也是同时点到ViewGroup这个父控件的，那是把这个点击事件分给Parent呢还是Child呢？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这里我们就要了解下安卓中的TouchEvent事件分发机制啦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俩ViewGroup和一个View，方法全部默认不修改~</w:t>
      </w:r>
    </w:p>
    <w:p>
      <w:pPr>
        <w:rPr>
          <w:rFonts w:hint="eastAsia"/>
        </w:rPr>
      </w:pPr>
      <w:r>
        <w:rPr>
          <w:rFonts w:hint="eastAsia"/>
        </w:rPr>
        <w:t>嵌套布局则当点击到Child上时，Touch事件的相关方法调用顺序就是</w:t>
      </w:r>
    </w:p>
    <w:p>
      <w:pPr>
        <w:rPr>
          <w:rFonts w:hint="eastAsia"/>
        </w:rPr>
      </w:pPr>
      <w:r>
        <w:rPr>
          <w:rFonts w:hint="eastAsia"/>
        </w:rPr>
        <w:t>grandpa dispatchTouchEvent ACTION_DOWN</w:t>
      </w:r>
    </w:p>
    <w:p>
      <w:pPr>
        <w:rPr>
          <w:rFonts w:hint="eastAsia"/>
        </w:rPr>
      </w:pPr>
      <w:r>
        <w:rPr>
          <w:rFonts w:hint="eastAsia"/>
        </w:rPr>
        <w:t>grandpa onInterceptTouchEvent ACTION_DOWN</w:t>
      </w:r>
    </w:p>
    <w:p>
      <w:pPr>
        <w:rPr>
          <w:rFonts w:hint="eastAsia"/>
        </w:rPr>
      </w:pPr>
      <w:r>
        <w:rPr>
          <w:rFonts w:hint="eastAsia"/>
        </w:rPr>
        <w:t>--- parent dispatchTouchEvent ACTION_DOWN</w:t>
      </w:r>
    </w:p>
    <w:p>
      <w:pPr>
        <w:rPr>
          <w:rFonts w:hint="eastAsia"/>
        </w:rPr>
      </w:pPr>
      <w:r>
        <w:rPr>
          <w:rFonts w:hint="eastAsia"/>
        </w:rPr>
        <w:t>--- parent onInterceptTouchEvent ACTION_DOWN</w:t>
      </w:r>
    </w:p>
    <w:p>
      <w:pPr>
        <w:rPr>
          <w:rFonts w:hint="eastAsia"/>
        </w:rPr>
      </w:pPr>
      <w:r>
        <w:rPr>
          <w:rFonts w:hint="eastAsia"/>
        </w:rPr>
        <w:t>--- --- child dispatchTouchEvent ACTION_DOWN</w:t>
      </w:r>
    </w:p>
    <w:p>
      <w:pPr>
        <w:rPr>
          <w:rFonts w:hint="eastAsia"/>
        </w:rPr>
      </w:pPr>
      <w:r>
        <w:rPr>
          <w:rFonts w:hint="eastAsia"/>
        </w:rPr>
        <w:t>--- --- child onTouchEvent ACTION_DOWN</w:t>
      </w:r>
    </w:p>
    <w:p>
      <w:pPr>
        <w:rPr>
          <w:rFonts w:hint="eastAsia"/>
        </w:rPr>
      </w:pPr>
      <w:r>
        <w:rPr>
          <w:rFonts w:hint="eastAsia"/>
        </w:rPr>
        <w:t>--- parent onTouchEvent ACTION_DOWN</w:t>
      </w:r>
    </w:p>
    <w:p>
      <w:pPr>
        <w:rPr>
          <w:rFonts w:hint="eastAsia"/>
        </w:rPr>
      </w:pPr>
      <w:r>
        <w:rPr>
          <w:rFonts w:hint="eastAsia"/>
        </w:rPr>
        <w:t>grandpa onTouchEvent ACTION_DOWN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核心在于ViewGroup的dispatchTouchEvent方法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为了方便理解，我们缩减下代码，如下方法的作用是将屏幕点击事件向下（子一级）传递到目标控件上，或者传递给自己，如果自己就是目标的话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如果事件被（自己或者下面某一层的子控件）处理掉了的话，就返回true，否则返回false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那问题来了，如果我没有child了，或者我就是一个View，那我的dispatchTouchEvent返回值要如何获取呢？</w:t>
      </w:r>
    </w:p>
    <w:p>
      <w:pPr>
        <w:rPr>
          <w:rFonts w:hint="eastAsia"/>
        </w:rPr>
      </w:pPr>
      <w:r>
        <w:rPr>
          <w:rFonts w:hint="eastAsia"/>
        </w:rPr>
        <w:t>这种情况下就会使用父类的dispatchTouchEvent方法，</w:t>
      </w:r>
    </w:p>
    <w:p>
      <w:pPr>
        <w:rPr>
          <w:rFonts w:hint="eastAsia"/>
        </w:rPr>
      </w:pPr>
      <w:r>
        <w:rPr>
          <w:rFonts w:hint="eastAsia"/>
        </w:rPr>
        <w:t>也就是调用View类中的实现，简化代码如下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那onInterceptTouchEvent拦截方法是做什么用的呢？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该方法用于拦截事件向下分发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当返回值为true时，就会拦截TouchEvent不再向下传递，直接交给自己的onTouchEvent方法处理</w:t>
      </w:r>
      <w:r>
        <w:rPr>
          <w:rFonts w:hint="eastAsia"/>
          <w:lang w:eastAsia="zh-CN"/>
        </w:rPr>
        <w:t>；</w:t>
      </w:r>
      <w:r>
        <w:rPr>
          <w:rFonts w:hint="eastAsia"/>
        </w:rPr>
        <w:t>返回false则不拦截。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最后还剩个onTouchEvent方法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方法的主体内容其实是处理具体操作逻辑的，是产生一次点击还是一次横纵向的滑动等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而他的返回值才会影响整个事件分发机制，其意义在于通知父级的ViewGroup们是否已经消费找到目标Target了</w:t>
      </w:r>
      <w:r>
        <w:rPr>
          <w:rFonts w:hint="eastAsia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36560" cy="4036695"/>
            <wp:effectExtent l="0" t="0" r="254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6560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F378F"/>
    <w:rsid w:val="039F378F"/>
    <w:rsid w:val="0BA95F07"/>
    <w:rsid w:val="0BD82D2C"/>
    <w:rsid w:val="130A26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2018-09-06T06:05:00Z</dcterms:created>
  <dc:creator>附离</dc:creator>
  <cp:lastModifiedBy>附离</cp:lastModifiedBy>
  <dcterms:modified xsi:type="dcterms:W3CDTF">2018-09-27T12:58:15Z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