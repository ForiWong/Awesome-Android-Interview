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1、理论上一个像素每次只绘制一次是最优的，由于重叠的布局被绘制多次，导致更多的CPU和GPU操作调用，如果耗时操作16.67ms，就会出现掉帧，即卡顿，这个不是好的体验。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所以要减少过度绘制。过度绘制要么是有不必要的绘制，或者是设计时绘制了太多的内容。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过度绘制的原因：太多的View叠加；复杂的层级叠加；更长的inflation时间。xml布局层级越复杂，节点越多，解析耗时越长。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2、工具：Hierachy Viewer，Tracer for OpenGL、Show GPU overdraw。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可以通过开发者选项，打开Show GPU Overdraw选项，观察UI上的Overdraw情况。显示：蓝色、淡绿、淡红，深红代表了4种不同程度的Overdraw的情况。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3、优化：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（1）优化的目的，就是让布局结构简单，减少层级。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（2）选用合适的容器控件，善用RelativeLayout、ConstraintLayout。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（3）使用布局标签include、merge、ViewStub。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（4）merge标签是作为include标签的一个辅助来使用，减少引用布局文件产生的多余布局嵌套。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（5）viewstub是view的子类。他是一个轻量级View，可以用来在程序运行时简单的填充布局文件。使用viewStub替换view.gone()；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（6）去掉window的默认背景。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（7）去掉控件不必要的背景。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（8）慎用Alpha：假如对一个View做Alpha转化，需要先将View绘制出来，然后做Alpha转化，最后将转换后的效果绘制在界面上。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（9）自定义控件中onDraw()的优化，减少绘制叠加。</w:t>
            </w:r>
          </w:p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bookmarkStart w:id="1" w:name="_GoBack"/>
            <w:bookmarkEnd w:id="1"/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1、过度绘制概念，优化方法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Overdraw（过度绘制）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理论上一个像素每次只绘制一次是最优的，由于重叠的布局被绘制多次，导致更多的CPU和GPU操作调用，如果耗时操作16.67ms，就会出现掉帧，即卡顿，这个不是好的体验。</w:t>
      </w:r>
    </w:p>
    <w:p>
      <w:pPr>
        <w:pStyle w:val="3"/>
        <w:bidi w:val="0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描述的是屏幕上的某个像素在同一帧的时间内被绘制了多次。在多层次的UI结构里面，如果不可见的UI也在做绘制的操作，就会导致某些像素区域被绘制了多次，浪费大量的CPU以及GPU资源。</w:t>
      </w:r>
    </w:p>
    <w:p>
      <w:pPr>
        <w:pStyle w:val="3"/>
        <w:bidi w:val="0"/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14:textFill>
            <w14:solidFill>
              <w14:schemeClr w14:val="tx1"/>
            </w14:solidFill>
          </w14:textFill>
        </w:rPr>
        <w:t>可以通过开发者选项，打开Show GPU Overdraw的选项，观察UI上的Overdraw情况。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14:textFill>
            <w14:solidFill>
              <w14:schemeClr w14:val="tx1"/>
            </w14:solidFill>
          </w14:textFill>
        </w:rPr>
        <w:t>蓝色、淡绿、淡红，深红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代表了4种不同程度的Overdraw的情况，我们的目标就是尽量减少红色Overdraw，看到更多的蓝色区域。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Layout Inspector的使用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常用的布局优化方法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优化的目的，就是让布局结构简单，减少层级，减少overdraw。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选用合适的容器控件，善用RelativeLayout、ConstraintLayout。使用相对布局Relativelayout代替线性布局，不是一定的。让布局树的层级更加的扁平。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Android自带了工具，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Hierarchy View的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查看层级数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进行复用布局时，使用抽象布局标签include、merge、ViewStub。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include标签用于将布局中公共部分提取出来。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merge标签是作为include标签的一个辅助来使用，减少引用布局文件产生的多余布局嵌套。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viewstub是view的子类。他是一个轻量级View， 隐藏的，没有尺寸的View。他可以用来在程序运行时简单的填充布局文件。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使用viewStub替换view.gone()；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）去掉window的默认背景。当我们使用了Android自带的一些主题时，window会被默认添加一个纯色的背景，这个背景是被DecorView持有的。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去掉window的背景可以在onCreate()中setContentView()之后调用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 xml:space="preserve">getWindow().setBackgroundDrawable(null);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或者在theme中添加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android:windowbackground="null"；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去掉不必要的背景，如果一些控件都被重叠，背景自然就没有必要的了。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10）慎用Alpha：假如对一个View做Alpha转化，需要先将View绘制出来，然后做Alpha转化，最后将转换后的效果绘制在界面上。通俗点说，做Alpha转化就需要对当前View绘制两遍，可想而知，绘制效率会大打折扣，耗时会翻倍，所以Alpha还是慎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如果一定做Alpha转化的话，可以采用缓存的方式。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view.setLayerType(LAYER_TYPE_HARDWARE);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doSmoeThing();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view.setLayerType(LAYER_TYPE_NONE);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（11）自定义控件中onDraw()的优化，减少绘制叠加。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2、过度绘制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GPU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过度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绘制概念：GPU过度绘制指的是在屏幕一个像素上绘制多次(超过一次),比如一个TextView后有背景，那么显示文本的像素至少绘了两次，一次是背景，一次是文本。GPU过度绘制或多或少对性能有些影响,设备的内存带宽是有限的，当过度绘制导致应用需要更多的带宽(超过了可用带宽)的时候性能就会降低。带宽的限制每个设备都可能是不一样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4" w:lineRule="atLeast"/>
        <w:ind w:right="0" w:firstLine="420" w:firstLineChars="0"/>
        <w:jc w:val="both"/>
        <w:textAlignment w:val="baseline"/>
        <w:rPr>
          <w:rFonts w:hint="default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过度绘制的原因：</w:t>
      </w:r>
      <w:bookmarkStart w:id="0" w:name="t1"/>
      <w:bookmarkEnd w:id="0"/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14:textFill>
            <w14:solidFill>
              <w14:schemeClr w14:val="tx1"/>
            </w14:solidFill>
          </w14:textFill>
        </w:rPr>
        <w:t>太多的View叠加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14:textFill>
            <w14:solidFill>
              <w14:schemeClr w14:val="tx1"/>
            </w14:solidFill>
          </w14:textFill>
        </w:rPr>
        <w:t>复杂的层级叠加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14:textFill>
            <w14:solidFill>
              <w14:schemeClr w14:val="tx1"/>
            </w14:solidFill>
          </w14:textFill>
        </w:rPr>
        <w:t>更长的inflation时间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xml布局层级越复杂，节点越多，解析耗时越长。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通俗地讲，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如果一个布局十分复杂，那么就需要来排查是否出现了过度绘制，如果出现了，那么很可能会造成刷新率下降，造成卡顿的现象。那么什么是过度绘制呢？过度绘制就是在同一个区域中叠加了多个控件。这就像小时候我们画画，白纸就是没有绘制的画板，如果我们画了一个房子，涂上了红色，又在上面画了窗户，图上了棕色，窗户上又画了蓝色的玻璃，这重重复的叠加就是过度绘制，在白纸上的结果是，过度绘制的区域纸会被水笔浸的比较湿，在手机上就会出现显示较慢。如果说这是感性的认识，那么我就引用下面一段话来理性的解释一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1、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布局文件是一个xml文件，inflate布局文件其实就是解析xml，根据标签信息创建相应的布局对象并做关联。xml中的标签和属性设置越多，节点树的深度越深，在解析时要执行的判断逻辑、函数的嵌套和递归就越多，所以时间消耗越多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2、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inflate操作只是布局影响的第一个环节，一个界面要显示出来，在requestLayout后还要执行一系列的measure、layout、draw的操作，每一步的执行时间都会受到布局本身的影响。而界面的最终显示是所有这些操作完成后才实现的，所以如果布局质量差，会增加每一步操作的时间成本，最终显示时间就会比较长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现在，我们就来说说如何查看是否有过度绘制，和如何避免它吧。</w:t>
      </w:r>
    </w:p>
    <w:p>
      <w:pPr>
        <w:pStyle w:val="3"/>
        <w:numPr>
          <w:ilvl w:val="0"/>
          <w:numId w:val="0"/>
        </w:numPr>
        <w:bidi w:val="0"/>
        <w:outlineLvl w:val="1"/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查看是否存在过度绘制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Android提供了三个工具来帮助辨别和解决重绘问题：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14:textFill>
            <w14:solidFill>
              <w14:schemeClr w14:val="tx1"/>
            </w14:solidFill>
          </w14:textFill>
        </w:rPr>
        <w:t>Hierachy Viewer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，Tracer for OpenGL和Show GPU overdraw。前两个可以在ADT工具或者独立的monitor工具中找到，最后一个是在开发者选项的一部分.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 w:line="264" w:lineRule="atLeast"/>
        <w:ind w:right="0" w:rightChars="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0.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优化工具介绍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0" w:beforeAutospacing="0" w:after="0" w:afterAutospacing="0" w:line="264" w:lineRule="atLeast"/>
        <w:ind w:right="0" w:rightChars="0" w:firstLine="420" w:firstLineChars="0"/>
        <w:textAlignment w:val="baseline"/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Lint工具:Eclipse中,点击即可,下面的窗口中会出现提示,根据提示和具体解决办法消除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Android Studio自带Lint工具,不合理或者需要优化和注意的地方,会用黄色标记出来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Lint工具不仅对布局有很好的优化建议,对代码中不合理的活着存在潜在风险的模块也会提出优化建议,所以一个好的建议是:多使用Lint工具检查自己的应用,尽量消除所有的建议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vertAlign w:val="baseline"/>
          <w14:textFill>
            <w14:solidFill>
              <w14:schemeClr w14:val="tx1"/>
            </w14:solidFill>
          </w14:textFill>
        </w:rPr>
        <w:t>Lint工具可以用命令行来运行,具体使用可以参考: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instrText xml:space="preserve"> HYPERLINK "http://androidperformance.com/2014/10/20/tools.android.com" \t "https://blog.csdn.net/guofengpu/article/details/_blank"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t>tools.android.com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vertAlign w:val="baseli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:vertAlign w:val="baseli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Chars="0" w:right="0" w:rightChars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Hierarchy Viewer:此工具是一个ADT工具（或者monitor,最新版本的SDK建议不使用独立的HV工具,而是直接在monitor中进行操作.）的一部分，可以被用作对视图层级进行快速解读。在处理布局问题时特别有用，对于性能问题也很适用。Hierarchy Viewer默认只能在非加密设备使用，例如工程机，工程平板或者模拟器。为了能够在任何手机上使用Hierarchy Viewer，你得在你的应用中添加ViewServer，这是一个开源库,使用方法可以参考这里。连接上设备，打开Hierarchy Viewer(定位到tools/目录下，直接执行hierarchyviewer的命令，选定需要查看的Process，再点击Load View Hierarchy会显示出当前界面的布局Tree。在每个模块的Traffic light上有三个灯，分别代表了Measure, Layout and Draw三个步骤的性能。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1. GPU过渡绘制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对于过度绘制的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"http://lib.csdn.net/base/softwaretest" \o "软件测试知识库" \t "https://blog.csdn.net/guofengpu/article/details/_blank"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t>测试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主要通过人工进行测试，也是发现应用过渡绘制的首选途径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通过打开开发者选项中的显示GPU过度绘制(魅族手机:设置—辅助功能–开发人员工具–硬件加速渲染—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14:textFill>
            <w14:solidFill>
              <w14:schemeClr w14:val="tx1"/>
            </w14:solidFill>
          </w14:textFill>
        </w:rPr>
        <w:t>调试GPU过渡绘制— 显示过渡绘制区域.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）来进行测试（PS：只有android4.2及以上的版本才具备此功能)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. 颜色标识: 从好到差:蓝-绿-淡红-红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1. 蓝色1x过度绘制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2. 绿色2x过度绘制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3. 淡红色3x过度绘制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4. 红色超过4x过度绘制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. 验收标准: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420" w:firstLineChars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1. 控制过度绘制为2x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2. 不允许存在4x过度绘制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3. 不允许存在面积超过屏幕1/4区域的3x过度绘制（淡红色区域）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180" w:lineRule="atLeast"/>
        <w:ind w:left="0" w:right="0" w:firstLine="420" w:firstLine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最理想的是蓝色,一个像素只绘制一次，合格的页面绘制是白色、蓝色为主，绿色以上区域不能超过整个的三分之一，颜色越浅越好。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总结原因：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1.太多重叠的背景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重叠着的背景有时候是有必要的，有时候是没必要的。这要视你的项目具体情况而定。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2.太多叠加的View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或者本来这个UI布局就很复杂或者你是为了追求一个炫丽的视觉效果，这都有可能使得很多view叠加在一起。这个情况非常普遍，下面的建议中会谈谈怎么减少这种情况带来的影响。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3.复杂的Layout层级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复杂的层级关系，这个在布局中也很常见，下面也会说这种情况怎么做可以尽可能的减少过度绘制。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建议：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1.太多重叠的背景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这个问题其实最容易解决，建议前期在设计时尽量保持整体背景统一，另外开发可以检查你在布局和代码中设置的背景，有些背景是被隐藏在底下的，它永远不可能显示出来，这种没必要的背景一定要移除，因为它很可能会严重影响到app的性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2.太多重叠的view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第一个建议是：使用ViewStub来加载一些不常用的布局，它是一个轻量级且默认不可见的视图，可以动态的加载一个布局，只有你用到这个重叠着的view的时候才加载，推迟加载的时间。第二个建议是：如果使用了类似viewpager+Fragment这样的组合或者有多个Fragment在一个界面上，需要控制Fragment的显示和隐藏，尽量使用动态地Inflation view，它的性能要比SetVisiblity好。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="宋体" w:hAnsi="宋体" w:eastAsia="宋体" w:cs="宋体"/>
          <w:b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3.复杂的Layout层级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这里的建议比较多一些，首先推荐用Android提供的布局工具Hierarchy Viewer来检查和优化布局。第一个建议是：如果嵌套的线性布局加深了布局层次，可以使用相对布局来取代。第二个建议是：用标签来合并布局，这可以减少布局层次。第三个建议是：用标签来重用布局，抽取通用的布局可以让布局的逻辑更清晰明了。记住，这些建议的最终目的都是使得你的Layout在Hierarchy Viewer里变得宽而浅，而不是窄而深。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3、一些经验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）Android目前的主流设备分辨率为480×800、720×1280、1080×1920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(荣耀6)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，单位是像素。在做界面设计的时候请重点关注这几个分辨率。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其他还有240X320、320X480,2280X1080(honor10)。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（2）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在制作高清原型图的时候，推荐使用72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*1280像素作为基础分辨率，这个尺寸720×1280中显示完美，在1080×1920中看起来也比较清晰；切图后的图片文件大小也适中，应用的内存消耗也不会过高。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（3）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在720×1280分辨率下，对用户来说，正常文本的大小是27px较舒适，注释文本21px较舒。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（4）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在设计移动客户端的时候，记得时刻遵守48dp原则。我们通常把48dp作为可触摸控件的标准。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（5）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这是因为，一般来说,48dp 转化为一个物理尺寸约9毫米。建议的目标大小为 7-10毫米的范围,这是一个用户手指能准确并且舒适触摸的区域。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（6）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在每个UI元素之间，最好保留8dp的空白区域。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ViewStub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4.1 </w:t>
      </w:r>
      <w:r>
        <w:rPr>
          <w:rFonts w:hint="default"/>
          <w:lang w:val="en-US" w:eastAsia="zh-CN"/>
        </w:rPr>
        <w:t>什么是ViewStub</w:t>
      </w:r>
      <w:r>
        <w:rPr>
          <w:rFonts w:hint="eastAsia"/>
          <w:lang w:val="en-US" w:eastAsia="zh-CN"/>
        </w:rPr>
        <w:t>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ViewStub是一个看不见，没有大小，不占位置的view.当ViewStub可见或者调用inflate()方法的时候，布局就会被加载替代。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为什么使用ViewStub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ViewStub可以避免同一时间加载大量组件而产生卡顿影响用户体验。可以将一些暂时用不到的组件用ViewStub延迟他们的绘制加载。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使用GONE属性是可以隐藏组件的，但GONE还是会初始化组件。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4.2 </w:t>
      </w:r>
      <w:r>
        <w:rPr>
          <w:rFonts w:hint="default"/>
          <w:lang w:val="en-US" w:eastAsia="zh-CN"/>
        </w:rPr>
        <w:t>merge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什么是merge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android xml文件布局的一个组件，配合include使用。默认布局跟Fragment一样。当他加载时不会生成ViewGroup容器。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merge根节点内的控件布局取决于&lt;include&gt;这个布局的父布局是哪个布局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为什么使用merge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主要是为了减少组件嵌套。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基本上merge是配合include使用。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merge的使用限制：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merge 只能作为XML布局的根标签使用。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当Inflate以merge开头的布局文件时，必须指定一个父ViewGroup，并且必须设定attachToRoot为true（参看inflate(int, android.view.ViewGroup, Boolean)方法）。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4.3 </w:t>
      </w:r>
      <w:r>
        <w:rPr>
          <w:rFonts w:hint="default"/>
          <w:lang w:val="en-US" w:eastAsia="zh-CN"/>
        </w:rPr>
        <w:t>include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include标签使一个layout布局文件加载另外一个layout布局。方便布局重用。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Chars="0" w:right="0" w:rightChars="0"/>
        <w:jc w:val="both"/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include可以添加很多属性，但是建议还是只使用一个layout属性来指明所要加载的layout文件。其他属性不建议使用。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495B6"/>
    <w:multiLevelType w:val="singleLevel"/>
    <w:tmpl w:val="77A495B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164FF7"/>
    <w:rsid w:val="26784C03"/>
    <w:rsid w:val="335B7E1B"/>
    <w:rsid w:val="38B2132B"/>
    <w:rsid w:val="3E481C28"/>
    <w:rsid w:val="4BBA656E"/>
    <w:rsid w:val="576A04B4"/>
    <w:rsid w:val="6D535020"/>
    <w:rsid w:val="711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Autospacing="0" w:line="360" w:lineRule="auto"/>
      <w:jc w:val="left"/>
      <w:outlineLvl w:val="1"/>
    </w:pPr>
    <w:rPr>
      <w:rFonts w:hint="eastAsia" w:ascii="宋体" w:hAnsi="宋体" w:eastAsia="宋体" w:cs="宋体"/>
      <w:b/>
      <w:kern w:val="0"/>
      <w:sz w:val="24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rFonts w:asciiTheme="minorAscii" w:hAnsiTheme="minorAscii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lp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2018-09-19T03:37:00Z</dcterms:created>
  <dc:creator>附离</dc:creator>
  <cp:lastModifiedBy>附离</cp:lastModifiedBy>
  <dcterms:modified xsi:type="dcterms:W3CDTF">2020-07-21T09:17:58Z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