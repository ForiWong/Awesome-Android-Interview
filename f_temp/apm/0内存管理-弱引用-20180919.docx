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wordWrap w:val="0"/>
        <w:spacing w:before="0" w:beforeAutospacing="0" w:after="160" w:afterAutospacing="0" w:line="357" w:lineRule="atLeast"/>
        <w:ind w:right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  <w:lang w:val="en-US" w:eastAsia="zh-CN"/>
        </w:rPr>
        <w:t>内容：强引用与弱引用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wordWrap w:val="0"/>
        <w:spacing w:before="0" w:beforeAutospacing="0" w:after="160" w:afterAutospacing="0" w:line="357" w:lineRule="atLeast"/>
        <w:ind w:right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t>在Java里, 当一个对象o被创建时, 它被放在Heap里. 当GC运行的时候, 如果发现没有任何引用指向o, o就会被回收以腾出内存空间. 或者换句话说, 一个对象被回收, 必须满足两个条件: 1)没有任何引用指向它 2)GC被运行.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wordWrap w:val="0"/>
        <w:spacing w:before="0" w:beforeAutospacing="0" w:after="160" w:afterAutospacing="0" w:line="357" w:lineRule="atLeast"/>
        <w:ind w:right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t>在现实情况写代码的时候, 我们往往通过把所有指向某个对象的referece置空来保证这个对象在下次GC运行的时候被回收 (可以用java -verbose:gc来观察gc的行为)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240" w:afterAutospacing="0" w:line="315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97300"/>
          <w:spacing w:val="0"/>
          <w:sz w:val="21"/>
          <w:szCs w:val="21"/>
          <w:shd w:val="clear" w:fill="F6F6F6"/>
        </w:rPr>
        <w:t>Object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 xml:space="preserve"> c = 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new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 xml:space="preserve"> Car();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240" w:afterAutospacing="0" w:line="315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>c=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null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wordWrap w:val="0"/>
        <w:spacing w:before="0" w:beforeAutospacing="0" w:after="160" w:afterAutospacing="0" w:line="357" w:lineRule="atLeast"/>
        <w:ind w:right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t>但是, 手动置空对象对于程序员来说, 是一件繁琐且违背自动回收的理念的.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wordWrap w:val="0"/>
        <w:spacing w:before="0" w:beforeAutospacing="0" w:after="160" w:afterAutospacing="0" w:line="357" w:lineRule="atLeast"/>
        <w:ind w:right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t>对于简单的情况, 手动置空是不需要程序员来做的, 因为在java中, 对于简单对象, 当调用它的方法执行完毕后, 指向它的引用会被从stack中popup, 所以他就能在下一次GC执行时被回收了.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wordWrap w:val="0"/>
        <w:spacing w:before="0" w:beforeAutospacing="0" w:after="160" w:afterAutospacing="0" w:line="357" w:lineRule="atLeast"/>
        <w:ind w:right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t>但是, 也有特殊例外. 当使用cache的时候, 由于cache的对象正是程序运行需要的, 那么只要程序正在运行, cache中的引用就不会被GC给(或者说, cache中的reference拥有了和主程序一样的life cycle). 那么随着cache中的reference越来越多, GC无法回收的object也越来越多, 无法被自动回收. 当这些object需要被回收时, 回收这些object的任务只有交给程序编写者了. 然而这却违背了GC的本质(自动回收可以回收的objects).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wordWrap w:val="0"/>
        <w:spacing w:before="0" w:beforeAutospacing="0" w:after="160" w:afterAutospacing="0" w:line="357" w:lineRule="atLeast"/>
        <w:ind w:right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t>所以, java中引入了weak reference. 相对于前面举例中的strong reference: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240" w:afterAutospacing="0" w:line="315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97300"/>
          <w:spacing w:val="0"/>
          <w:sz w:val="21"/>
          <w:szCs w:val="21"/>
          <w:shd w:val="clear" w:fill="F6F6F6"/>
        </w:rPr>
        <w:t>Object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 xml:space="preserve"> c = 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new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 xml:space="preserve"> Car(); </w:t>
      </w:r>
      <w:r>
        <w:rPr>
          <w:rFonts w:hint="eastAsia" w:ascii="宋体" w:hAnsi="宋体" w:eastAsia="宋体" w:cs="宋体"/>
          <w:b w:val="0"/>
          <w:i/>
          <w:caps w:val="0"/>
          <w:color w:val="888888"/>
          <w:spacing w:val="0"/>
          <w:sz w:val="21"/>
          <w:szCs w:val="21"/>
          <w:shd w:val="clear" w:fill="F6F6F6"/>
        </w:rPr>
        <w:t>//只要c还指向car object, car object就不会被回收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wordWrap w:val="0"/>
        <w:spacing w:before="0" w:beforeAutospacing="0" w:after="160" w:afterAutospacing="0" w:line="357" w:lineRule="atLeast"/>
        <w:ind w:left="0" w:right="0" w:firstLine="21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t> 当一个对象仅仅被weak reference指向, 而没有任何其他strong reference指向的时候, 如果GC运行, 那么这个对象就会被回收. weak reference的语法是: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240" w:afterAutospacing="0" w:line="315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>WeakReference&lt;Car&gt; weakCar = new WeakReference(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Car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>)(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car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>)</w:t>
      </w:r>
      <w:r>
        <w:rPr>
          <w:rFonts w:hint="eastAsia" w:ascii="宋体" w:hAnsi="宋体" w:eastAsia="宋体" w:cs="宋体"/>
          <w:b w:val="0"/>
          <w:i/>
          <w:caps w:val="0"/>
          <w:color w:val="888888"/>
          <w:spacing w:val="0"/>
          <w:sz w:val="21"/>
          <w:szCs w:val="21"/>
          <w:shd w:val="clear" w:fill="F6F6F6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wordWrap w:val="0"/>
        <w:spacing w:before="0" w:beforeAutospacing="0" w:after="160" w:afterAutospacing="0" w:line="357" w:lineRule="atLeast"/>
        <w:ind w:left="0" w:right="0" w:firstLine="21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t> 当要获得weak reference引用的object时, 首先需要判断它是否已经被回收: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240" w:afterAutospacing="0" w:line="315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weakCar</w:t>
      </w:r>
      <w:r>
        <w:rPr>
          <w:rFonts w:hint="eastAsia" w:ascii="宋体" w:hAnsi="宋体" w:eastAsia="宋体" w:cs="宋体"/>
          <w:b w:val="0"/>
          <w:i w:val="0"/>
          <w:caps w:val="0"/>
          <w:color w:val="880000"/>
          <w:spacing w:val="0"/>
          <w:sz w:val="21"/>
          <w:szCs w:val="21"/>
          <w:shd w:val="clear" w:fill="F6F6F6"/>
        </w:rPr>
        <w:t>.get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wordWrap w:val="0"/>
        <w:spacing w:before="0" w:beforeAutospacing="0" w:after="160" w:afterAutospacing="0" w:line="357" w:lineRule="atLeast"/>
        <w:ind w:left="0" w:right="0" w:firstLine="21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t> 如果此方法为空, 那么说明weakCar指向的对象已经被回收了.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wordWrap w:val="0"/>
        <w:spacing w:before="0" w:beforeAutospacing="0" w:after="160" w:afterAutospacing="0" w:line="357" w:lineRule="atLeast"/>
        <w:ind w:left="0" w:right="0" w:firstLine="21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t>下面来看一个例子: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60" w:afterAutospacing="0" w:line="357" w:lineRule="atLeast"/>
              <w:ind w:right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  <w:t>package weakreference;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60" w:afterAutospacing="0" w:line="357" w:lineRule="atLeast"/>
              <w:ind w:right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  <w:t>/**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60" w:afterAutospacing="0" w:line="357" w:lineRule="atLeast"/>
              <w:ind w:right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  <w:t xml:space="preserve"> * @author wison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60" w:afterAutospacing="0" w:line="357" w:lineRule="atLeast"/>
              <w:ind w:right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  <w:t xml:space="preserve"> */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60" w:afterAutospacing="0" w:line="357" w:lineRule="atLeast"/>
              <w:ind w:right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  <w:t>public class Car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60" w:afterAutospacing="0" w:line="357" w:lineRule="atLeast"/>
              <w:ind w:right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  <w:t>private double price;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60" w:afterAutospacing="0" w:line="357" w:lineRule="atLeast"/>
              <w:ind w:right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  <w:t>private String colour;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60" w:afterAutospacing="0" w:line="357" w:lineRule="atLeast"/>
              <w:ind w:right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  <w:tab/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60" w:afterAutospacing="0" w:line="357" w:lineRule="atLeast"/>
              <w:ind w:right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  <w:t>public Car(double price, String colour){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60" w:afterAutospacing="0" w:line="357" w:lineRule="atLeast"/>
              <w:ind w:right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  <w:t>this.price = price;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60" w:afterAutospacing="0" w:line="357" w:lineRule="atLeast"/>
              <w:ind w:right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  <w:t>this.colour = colour;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60" w:afterAutospacing="0" w:line="357" w:lineRule="atLeast"/>
              <w:ind w:right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60" w:afterAutospacing="0" w:line="357" w:lineRule="atLeast"/>
              <w:ind w:right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  <w:tab/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60" w:afterAutospacing="0" w:line="357" w:lineRule="atLeast"/>
              <w:ind w:right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  <w:t>public double getPrice()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60" w:afterAutospacing="0" w:line="357" w:lineRule="atLeast"/>
              <w:ind w:right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  <w:t>return price;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60" w:afterAutospacing="0" w:line="357" w:lineRule="atLeast"/>
              <w:ind w:right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60" w:afterAutospacing="0" w:line="357" w:lineRule="atLeast"/>
              <w:ind w:right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  <w:t>public void setPrice(double price)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60" w:afterAutospacing="0" w:line="357" w:lineRule="atLeast"/>
              <w:ind w:right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  <w:t>this.price = price;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60" w:afterAutospacing="0" w:line="357" w:lineRule="atLeast"/>
              <w:ind w:right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60" w:afterAutospacing="0" w:line="357" w:lineRule="atLeast"/>
              <w:ind w:right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  <w:t>public String getColour()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60" w:afterAutospacing="0" w:line="357" w:lineRule="atLeast"/>
              <w:ind w:right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  <w:t>return colour;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60" w:afterAutospacing="0" w:line="357" w:lineRule="atLeast"/>
              <w:ind w:right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60" w:afterAutospacing="0" w:line="357" w:lineRule="atLeast"/>
              <w:ind w:right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  <w:t>public void setColour(String colour)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60" w:afterAutospacing="0" w:line="357" w:lineRule="atLeast"/>
              <w:ind w:right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  <w:t>this.colour = colour;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60" w:afterAutospacing="0" w:line="357" w:lineRule="atLeast"/>
              <w:ind w:right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60" w:afterAutospacing="0" w:line="357" w:lineRule="atLeast"/>
              <w:ind w:right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  <w:tab/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60" w:afterAutospacing="0" w:line="357" w:lineRule="atLeast"/>
              <w:ind w:right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  <w:t>public String toString(){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60" w:afterAutospacing="0" w:line="357" w:lineRule="atLeast"/>
              <w:ind w:right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  <w:t>return colour +"car costs $"+price;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60" w:afterAutospacing="0" w:line="357" w:lineRule="atLeast"/>
              <w:ind w:right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60" w:afterAutospacing="0" w:line="357" w:lineRule="atLeast"/>
              <w:ind w:right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  <w:tab/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60" w:afterAutospacing="0" w:line="357" w:lineRule="atLeast"/>
              <w:ind w:right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EFEFE"/>
                <w:vertAlign w:val="baseline"/>
              </w:rPr>
              <w:t>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wordWrap w:val="0"/>
        <w:spacing w:before="0" w:beforeAutospacing="0" w:after="160" w:afterAutospacing="0" w:line="357" w:lineRule="atLeast"/>
        <w:ind w:left="0" w:right="0" w:firstLine="21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240" w:afterAutospacing="0" w:line="315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>package weakreference;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240" w:afterAutospacing="0" w:line="315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240" w:afterAutospacing="0" w:line="315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>import java.lang.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ref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>.WeakReference;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240" w:afterAutospacing="0" w:line="315" w:lineRule="atLeast"/>
        <w:ind w:left="0" w:right="0" w:firstLine="0"/>
        <w:rPr>
          <w:rFonts w:hint="eastAsia" w:ascii="宋体" w:hAnsi="宋体" w:eastAsia="宋体" w:cs="宋体"/>
          <w:b w:val="0"/>
          <w:i/>
          <w:caps w:val="0"/>
          <w:color w:val="888888"/>
          <w:spacing w:val="0"/>
          <w:sz w:val="21"/>
          <w:szCs w:val="21"/>
          <w:shd w:val="clear" w:fill="F6F6F6"/>
        </w:rPr>
      </w:pPr>
      <w:r>
        <w:rPr>
          <w:rFonts w:hint="eastAsia" w:ascii="宋体" w:hAnsi="宋体" w:eastAsia="宋体" w:cs="宋体"/>
          <w:b w:val="0"/>
          <w:i/>
          <w:caps w:val="0"/>
          <w:color w:val="888888"/>
          <w:spacing w:val="0"/>
          <w:sz w:val="21"/>
          <w:szCs w:val="21"/>
          <w:shd w:val="clear" w:fill="F6F6F6"/>
        </w:rPr>
        <w:t>/**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240" w:afterAutospacing="0" w:line="315" w:lineRule="atLeast"/>
        <w:ind w:left="0" w:right="0" w:firstLine="0"/>
        <w:rPr>
          <w:rFonts w:hint="eastAsia" w:ascii="宋体" w:hAnsi="宋体" w:eastAsia="宋体" w:cs="宋体"/>
          <w:b w:val="0"/>
          <w:i/>
          <w:caps w:val="0"/>
          <w:color w:val="888888"/>
          <w:spacing w:val="0"/>
          <w:sz w:val="21"/>
          <w:szCs w:val="21"/>
          <w:shd w:val="clear" w:fill="F6F6F6"/>
        </w:rPr>
      </w:pPr>
      <w:r>
        <w:rPr>
          <w:rFonts w:hint="eastAsia" w:ascii="宋体" w:hAnsi="宋体" w:eastAsia="宋体" w:cs="宋体"/>
          <w:b w:val="0"/>
          <w:i/>
          <w:caps w:val="0"/>
          <w:color w:val="888888"/>
          <w:spacing w:val="0"/>
          <w:sz w:val="21"/>
          <w:szCs w:val="21"/>
          <w:shd w:val="clear" w:fill="F6F6F6"/>
        </w:rPr>
        <w:t xml:space="preserve"> * @author wison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240" w:afterAutospacing="0" w:line="315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</w:pPr>
      <w:r>
        <w:rPr>
          <w:rFonts w:hint="eastAsia" w:ascii="宋体" w:hAnsi="宋体" w:eastAsia="宋体" w:cs="宋体"/>
          <w:b w:val="0"/>
          <w:i/>
          <w:caps w:val="0"/>
          <w:color w:val="888888"/>
          <w:spacing w:val="0"/>
          <w:sz w:val="21"/>
          <w:szCs w:val="21"/>
          <w:shd w:val="clear" w:fill="F6F6F6"/>
        </w:rPr>
        <w:t xml:space="preserve"> */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public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 xml:space="preserve"> 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class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 xml:space="preserve"> </w:t>
      </w:r>
      <w:r>
        <w:rPr>
          <w:rFonts w:hint="eastAsia" w:ascii="宋体" w:hAnsi="宋体" w:eastAsia="宋体" w:cs="宋体"/>
          <w:b/>
          <w:i w:val="0"/>
          <w:caps w:val="0"/>
          <w:color w:val="880000"/>
          <w:spacing w:val="0"/>
          <w:sz w:val="21"/>
          <w:szCs w:val="21"/>
          <w:shd w:val="clear" w:fill="F6F6F6"/>
        </w:rPr>
        <w:t>TestWeakReference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 xml:space="preserve"> {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ab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240" w:afterAutospacing="0" w:line="315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ab/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public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 xml:space="preserve"> 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static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 xml:space="preserve"> 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void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 xml:space="preserve"> </w:t>
      </w:r>
      <w:r>
        <w:rPr>
          <w:rFonts w:hint="eastAsia" w:ascii="宋体" w:hAnsi="宋体" w:eastAsia="宋体" w:cs="宋体"/>
          <w:b/>
          <w:i w:val="0"/>
          <w:caps w:val="0"/>
          <w:color w:val="880000"/>
          <w:spacing w:val="0"/>
          <w:sz w:val="21"/>
          <w:szCs w:val="21"/>
          <w:shd w:val="clear" w:fill="F6F6F6"/>
        </w:rPr>
        <w:t>main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>(String[] args)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240" w:afterAutospacing="0" w:line="315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 xml:space="preserve">Car car = 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new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 xml:space="preserve"> Car(</w:t>
      </w:r>
      <w:r>
        <w:rPr>
          <w:rFonts w:hint="eastAsia" w:ascii="宋体" w:hAnsi="宋体" w:eastAsia="宋体" w:cs="宋体"/>
          <w:b w:val="0"/>
          <w:i w:val="0"/>
          <w:caps w:val="0"/>
          <w:color w:val="880000"/>
          <w:spacing w:val="0"/>
          <w:sz w:val="21"/>
          <w:szCs w:val="21"/>
          <w:shd w:val="clear" w:fill="F6F6F6"/>
        </w:rPr>
        <w:t>22000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>,</w:t>
      </w:r>
      <w:r>
        <w:rPr>
          <w:rFonts w:hint="eastAsia" w:ascii="宋体" w:hAnsi="宋体" w:eastAsia="宋体" w:cs="宋体"/>
          <w:b w:val="0"/>
          <w:i w:val="0"/>
          <w:caps w:val="0"/>
          <w:color w:val="880000"/>
          <w:spacing w:val="0"/>
          <w:sz w:val="21"/>
          <w:szCs w:val="21"/>
          <w:shd w:val="clear" w:fill="F6F6F6"/>
        </w:rPr>
        <w:t>"silver"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240" w:afterAutospacing="0" w:line="315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 xml:space="preserve">WeakReference&lt;Car&gt; weakCar = 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new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 xml:space="preserve"> WeakReference&lt;Car&gt;(car);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240" w:afterAutospacing="0" w:line="315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ab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240" w:afterAutospacing="0" w:line="315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ab/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int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 xml:space="preserve"> i=</w:t>
      </w:r>
      <w:r>
        <w:rPr>
          <w:rFonts w:hint="eastAsia" w:ascii="宋体" w:hAnsi="宋体" w:eastAsia="宋体" w:cs="宋体"/>
          <w:b w:val="0"/>
          <w:i w:val="0"/>
          <w:caps w:val="0"/>
          <w:color w:val="880000"/>
          <w:spacing w:val="0"/>
          <w:sz w:val="21"/>
          <w:szCs w:val="21"/>
          <w:shd w:val="clear" w:fill="F6F6F6"/>
        </w:rPr>
        <w:t>0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240" w:afterAutospacing="0" w:line="315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ab/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while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>(</w:t>
      </w:r>
      <w:r>
        <w:rPr>
          <w:rFonts w:hint="eastAsia" w:ascii="宋体" w:hAnsi="宋体" w:eastAsia="宋体" w:cs="宋体"/>
          <w:b w:val="0"/>
          <w:i w:val="0"/>
          <w:caps w:val="0"/>
          <w:color w:val="78A960"/>
          <w:spacing w:val="0"/>
          <w:sz w:val="21"/>
          <w:szCs w:val="21"/>
          <w:shd w:val="clear" w:fill="F6F6F6"/>
        </w:rPr>
        <w:t>true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>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240" w:afterAutospacing="0" w:line="315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ab/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if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>(weakCar.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get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>()!=</w:t>
      </w:r>
      <w:r>
        <w:rPr>
          <w:rFonts w:hint="eastAsia" w:ascii="宋体" w:hAnsi="宋体" w:eastAsia="宋体" w:cs="宋体"/>
          <w:b w:val="0"/>
          <w:i w:val="0"/>
          <w:caps w:val="0"/>
          <w:color w:val="78A960"/>
          <w:spacing w:val="0"/>
          <w:sz w:val="21"/>
          <w:szCs w:val="21"/>
          <w:shd w:val="clear" w:fill="F6F6F6"/>
        </w:rPr>
        <w:t>null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>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240" w:afterAutospacing="0" w:line="315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>i++;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240" w:afterAutospacing="0" w:line="315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>System.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out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>.println(</w:t>
      </w:r>
      <w:r>
        <w:rPr>
          <w:rFonts w:hint="eastAsia" w:ascii="宋体" w:hAnsi="宋体" w:eastAsia="宋体" w:cs="宋体"/>
          <w:b w:val="0"/>
          <w:i w:val="0"/>
          <w:caps w:val="0"/>
          <w:color w:val="880000"/>
          <w:spacing w:val="0"/>
          <w:sz w:val="21"/>
          <w:szCs w:val="21"/>
          <w:shd w:val="clear" w:fill="F6F6F6"/>
        </w:rPr>
        <w:t>"Object is alive for "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>+i+</w:t>
      </w:r>
      <w:r>
        <w:rPr>
          <w:rFonts w:hint="eastAsia" w:ascii="宋体" w:hAnsi="宋体" w:eastAsia="宋体" w:cs="宋体"/>
          <w:b w:val="0"/>
          <w:i w:val="0"/>
          <w:caps w:val="0"/>
          <w:color w:val="880000"/>
          <w:spacing w:val="0"/>
          <w:sz w:val="21"/>
          <w:szCs w:val="21"/>
          <w:shd w:val="clear" w:fill="F6F6F6"/>
        </w:rPr>
        <w:t>" loops - "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>+weakCar);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240" w:afterAutospacing="0" w:line="315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>}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else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240" w:afterAutospacing="0" w:line="315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>System.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out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>.println(</w:t>
      </w:r>
      <w:r>
        <w:rPr>
          <w:rFonts w:hint="eastAsia" w:ascii="宋体" w:hAnsi="宋体" w:eastAsia="宋体" w:cs="宋体"/>
          <w:b w:val="0"/>
          <w:i w:val="0"/>
          <w:caps w:val="0"/>
          <w:color w:val="880000"/>
          <w:spacing w:val="0"/>
          <w:sz w:val="21"/>
          <w:szCs w:val="21"/>
          <w:shd w:val="clear" w:fill="F6F6F6"/>
        </w:rPr>
        <w:t>"Object has been collected."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240" w:afterAutospacing="0" w:line="315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ab/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break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240" w:afterAutospacing="0" w:line="315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240" w:afterAutospacing="0" w:line="315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240" w:afterAutospacing="0" w:line="315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240" w:afterAutospacing="0" w:line="315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wordWrap w:val="0"/>
        <w:spacing w:before="0" w:beforeAutospacing="0" w:after="160" w:afterAutospacing="0" w:line="357" w:lineRule="atLeast"/>
        <w:ind w:right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t>在上例中, 程序运行一段时间后, 程序打印出"Object has been collected." 说明, weak reference指向的对象的被回收了.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wordWrap w:val="0"/>
        <w:spacing w:before="0" w:beforeAutospacing="0" w:after="160" w:afterAutospacing="0" w:line="357" w:lineRule="atLeast"/>
        <w:ind w:right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t>值得注意的一点 , 即使有 </w:t>
      </w:r>
      <w:r>
        <w:rPr>
          <w:rStyle w:val="8"/>
          <w:rFonts w:hint="eastAsia" w:ascii="宋体" w:hAnsi="宋体" w:eastAsia="宋体" w:cs="宋体"/>
          <w:b w:val="0"/>
          <w:i/>
          <w:caps w:val="0"/>
          <w:color w:val="333333"/>
          <w:spacing w:val="0"/>
          <w:sz w:val="21"/>
          <w:szCs w:val="21"/>
          <w:shd w:val="clear" w:fill="FEFEFE"/>
        </w:rPr>
        <w:t>car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t> 引用指向对象, 且 </w:t>
      </w:r>
      <w:r>
        <w:rPr>
          <w:rStyle w:val="8"/>
          <w:rFonts w:hint="eastAsia" w:ascii="宋体" w:hAnsi="宋体" w:eastAsia="宋体" w:cs="宋体"/>
          <w:b w:val="0"/>
          <w:i/>
          <w:caps w:val="0"/>
          <w:color w:val="333333"/>
          <w:spacing w:val="0"/>
          <w:sz w:val="21"/>
          <w:szCs w:val="21"/>
          <w:shd w:val="clear" w:fill="FEFEFE"/>
        </w:rPr>
        <w:t>car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t> 是一个strong reference, weak reference weakCar指向的对象仍然被回收了. 这是因为java的编译器在发现进入while循环之后, </w:t>
      </w:r>
      <w:r>
        <w:rPr>
          <w:rStyle w:val="8"/>
          <w:rFonts w:hint="eastAsia" w:ascii="宋体" w:hAnsi="宋体" w:eastAsia="宋体" w:cs="宋体"/>
          <w:b w:val="0"/>
          <w:i/>
          <w:caps w:val="0"/>
          <w:color w:val="333333"/>
          <w:spacing w:val="0"/>
          <w:sz w:val="21"/>
          <w:szCs w:val="21"/>
          <w:shd w:val="clear" w:fill="FEFEFE"/>
        </w:rPr>
        <w:t>car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t> 已经没有被使用了, 所以进行了优化(将其置空?). 当把TestWeakReference.java修改为: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240" w:afterAutospacing="0" w:line="315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>package weakreference;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240" w:afterAutospacing="0" w:line="315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240" w:afterAutospacing="0" w:line="315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>import java.lang.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ref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>.WeakReference;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240" w:afterAutospacing="0" w:line="315" w:lineRule="atLeast"/>
        <w:ind w:left="0" w:right="0" w:firstLine="0"/>
        <w:rPr>
          <w:rFonts w:hint="eastAsia" w:ascii="宋体" w:hAnsi="宋体" w:eastAsia="宋体" w:cs="宋体"/>
          <w:b w:val="0"/>
          <w:i/>
          <w:caps w:val="0"/>
          <w:color w:val="888888"/>
          <w:spacing w:val="0"/>
          <w:sz w:val="21"/>
          <w:szCs w:val="21"/>
          <w:shd w:val="clear" w:fill="F6F6F6"/>
        </w:rPr>
      </w:pPr>
      <w:r>
        <w:rPr>
          <w:rFonts w:hint="eastAsia" w:ascii="宋体" w:hAnsi="宋体" w:eastAsia="宋体" w:cs="宋体"/>
          <w:b w:val="0"/>
          <w:i/>
          <w:caps w:val="0"/>
          <w:color w:val="888888"/>
          <w:spacing w:val="0"/>
          <w:sz w:val="21"/>
          <w:szCs w:val="21"/>
          <w:shd w:val="clear" w:fill="F6F6F6"/>
        </w:rPr>
        <w:t>/**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240" w:afterAutospacing="0" w:line="315" w:lineRule="atLeast"/>
        <w:ind w:left="0" w:right="0" w:firstLine="0"/>
        <w:rPr>
          <w:rFonts w:hint="eastAsia" w:ascii="宋体" w:hAnsi="宋体" w:eastAsia="宋体" w:cs="宋体"/>
          <w:b w:val="0"/>
          <w:i/>
          <w:caps w:val="0"/>
          <w:color w:val="888888"/>
          <w:spacing w:val="0"/>
          <w:sz w:val="21"/>
          <w:szCs w:val="21"/>
          <w:shd w:val="clear" w:fill="F6F6F6"/>
        </w:rPr>
      </w:pPr>
      <w:r>
        <w:rPr>
          <w:rFonts w:hint="eastAsia" w:ascii="宋体" w:hAnsi="宋体" w:eastAsia="宋体" w:cs="宋体"/>
          <w:b w:val="0"/>
          <w:i/>
          <w:caps w:val="0"/>
          <w:color w:val="888888"/>
          <w:spacing w:val="0"/>
          <w:sz w:val="21"/>
          <w:szCs w:val="21"/>
          <w:shd w:val="clear" w:fill="F6F6F6"/>
        </w:rPr>
        <w:t xml:space="preserve"> * @author wison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240" w:afterAutospacing="0" w:line="315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</w:pPr>
      <w:r>
        <w:rPr>
          <w:rFonts w:hint="eastAsia" w:ascii="宋体" w:hAnsi="宋体" w:eastAsia="宋体" w:cs="宋体"/>
          <w:b w:val="0"/>
          <w:i/>
          <w:caps w:val="0"/>
          <w:color w:val="888888"/>
          <w:spacing w:val="0"/>
          <w:sz w:val="21"/>
          <w:szCs w:val="21"/>
          <w:shd w:val="clear" w:fill="F6F6F6"/>
        </w:rPr>
        <w:t xml:space="preserve"> */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public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 xml:space="preserve"> 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class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 xml:space="preserve"> </w:t>
      </w:r>
      <w:r>
        <w:rPr>
          <w:rFonts w:hint="eastAsia" w:ascii="宋体" w:hAnsi="宋体" w:eastAsia="宋体" w:cs="宋体"/>
          <w:b/>
          <w:i w:val="0"/>
          <w:caps w:val="0"/>
          <w:color w:val="880000"/>
          <w:spacing w:val="0"/>
          <w:sz w:val="21"/>
          <w:szCs w:val="21"/>
          <w:shd w:val="clear" w:fill="F6F6F6"/>
        </w:rPr>
        <w:t>TestWeakReference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 xml:space="preserve"> {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ab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240" w:afterAutospacing="0" w:line="315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ab/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public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 xml:space="preserve"> 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static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 xml:space="preserve"> 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void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 xml:space="preserve"> </w:t>
      </w:r>
      <w:r>
        <w:rPr>
          <w:rFonts w:hint="eastAsia" w:ascii="宋体" w:hAnsi="宋体" w:eastAsia="宋体" w:cs="宋体"/>
          <w:b/>
          <w:i w:val="0"/>
          <w:caps w:val="0"/>
          <w:color w:val="880000"/>
          <w:spacing w:val="0"/>
          <w:sz w:val="21"/>
          <w:szCs w:val="21"/>
          <w:shd w:val="clear" w:fill="F6F6F6"/>
        </w:rPr>
        <w:t>main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>(String[] args)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240" w:afterAutospacing="0" w:line="315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 xml:space="preserve">Car car = 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new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 xml:space="preserve"> Car(</w:t>
      </w:r>
      <w:r>
        <w:rPr>
          <w:rFonts w:hint="eastAsia" w:ascii="宋体" w:hAnsi="宋体" w:eastAsia="宋体" w:cs="宋体"/>
          <w:b w:val="0"/>
          <w:i w:val="0"/>
          <w:caps w:val="0"/>
          <w:color w:val="880000"/>
          <w:spacing w:val="0"/>
          <w:sz w:val="21"/>
          <w:szCs w:val="21"/>
          <w:shd w:val="clear" w:fill="F6F6F6"/>
        </w:rPr>
        <w:t>22000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>,</w:t>
      </w:r>
      <w:r>
        <w:rPr>
          <w:rFonts w:hint="eastAsia" w:ascii="宋体" w:hAnsi="宋体" w:eastAsia="宋体" w:cs="宋体"/>
          <w:b w:val="0"/>
          <w:i w:val="0"/>
          <w:caps w:val="0"/>
          <w:color w:val="880000"/>
          <w:spacing w:val="0"/>
          <w:sz w:val="21"/>
          <w:szCs w:val="21"/>
          <w:shd w:val="clear" w:fill="F6F6F6"/>
        </w:rPr>
        <w:t>"silver"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240" w:afterAutospacing="0" w:line="315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 xml:space="preserve">WeakReference&lt;Car&gt; weakCar = 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new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 xml:space="preserve"> WeakReference&lt;Car&gt;(car);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240" w:afterAutospacing="0" w:line="315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ab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240" w:afterAutospacing="0" w:line="315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ab/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int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 xml:space="preserve"> i=</w:t>
      </w:r>
      <w:r>
        <w:rPr>
          <w:rFonts w:hint="eastAsia" w:ascii="宋体" w:hAnsi="宋体" w:eastAsia="宋体" w:cs="宋体"/>
          <w:b w:val="0"/>
          <w:i w:val="0"/>
          <w:caps w:val="0"/>
          <w:color w:val="880000"/>
          <w:spacing w:val="0"/>
          <w:sz w:val="21"/>
          <w:szCs w:val="21"/>
          <w:shd w:val="clear" w:fill="F6F6F6"/>
        </w:rPr>
        <w:t>0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240" w:afterAutospacing="0" w:line="315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ab/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while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>(</w:t>
      </w:r>
      <w:r>
        <w:rPr>
          <w:rFonts w:hint="eastAsia" w:ascii="宋体" w:hAnsi="宋体" w:eastAsia="宋体" w:cs="宋体"/>
          <w:b w:val="0"/>
          <w:i w:val="0"/>
          <w:caps w:val="0"/>
          <w:color w:val="78A960"/>
          <w:spacing w:val="0"/>
          <w:sz w:val="21"/>
          <w:szCs w:val="21"/>
          <w:shd w:val="clear" w:fill="F6F6F6"/>
        </w:rPr>
        <w:t>true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>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240" w:afterAutospacing="0" w:line="315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>System.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out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>.println(</w:t>
      </w:r>
      <w:r>
        <w:rPr>
          <w:rFonts w:hint="eastAsia" w:ascii="宋体" w:hAnsi="宋体" w:eastAsia="宋体" w:cs="宋体"/>
          <w:b w:val="0"/>
          <w:i w:val="0"/>
          <w:caps w:val="0"/>
          <w:color w:val="880000"/>
          <w:spacing w:val="0"/>
          <w:sz w:val="21"/>
          <w:szCs w:val="21"/>
          <w:shd w:val="clear" w:fill="F6F6F6"/>
        </w:rPr>
        <w:t>"here is the strong reference 'car' "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>+car);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240" w:afterAutospacing="0" w:line="315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ab/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if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>(weakCar.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get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>()!=</w:t>
      </w:r>
      <w:r>
        <w:rPr>
          <w:rFonts w:hint="eastAsia" w:ascii="宋体" w:hAnsi="宋体" w:eastAsia="宋体" w:cs="宋体"/>
          <w:b w:val="0"/>
          <w:i w:val="0"/>
          <w:caps w:val="0"/>
          <w:color w:val="78A960"/>
          <w:spacing w:val="0"/>
          <w:sz w:val="21"/>
          <w:szCs w:val="21"/>
          <w:shd w:val="clear" w:fill="F6F6F6"/>
        </w:rPr>
        <w:t>null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>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240" w:afterAutospacing="0" w:line="315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>i++;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240" w:afterAutospacing="0" w:line="315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>System.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out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>.println(</w:t>
      </w:r>
      <w:r>
        <w:rPr>
          <w:rFonts w:hint="eastAsia" w:ascii="宋体" w:hAnsi="宋体" w:eastAsia="宋体" w:cs="宋体"/>
          <w:b w:val="0"/>
          <w:i w:val="0"/>
          <w:caps w:val="0"/>
          <w:color w:val="880000"/>
          <w:spacing w:val="0"/>
          <w:sz w:val="21"/>
          <w:szCs w:val="21"/>
          <w:shd w:val="clear" w:fill="F6F6F6"/>
        </w:rPr>
        <w:t>"Object is alive for "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>+i+</w:t>
      </w:r>
      <w:r>
        <w:rPr>
          <w:rFonts w:hint="eastAsia" w:ascii="宋体" w:hAnsi="宋体" w:eastAsia="宋体" w:cs="宋体"/>
          <w:b w:val="0"/>
          <w:i w:val="0"/>
          <w:caps w:val="0"/>
          <w:color w:val="880000"/>
          <w:spacing w:val="0"/>
          <w:sz w:val="21"/>
          <w:szCs w:val="21"/>
          <w:shd w:val="clear" w:fill="F6F6F6"/>
        </w:rPr>
        <w:t>" loops - "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>+weakCar);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240" w:afterAutospacing="0" w:line="315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>}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else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240" w:afterAutospacing="0" w:line="315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>System.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out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>.println(</w:t>
      </w:r>
      <w:r>
        <w:rPr>
          <w:rFonts w:hint="eastAsia" w:ascii="宋体" w:hAnsi="宋体" w:eastAsia="宋体" w:cs="宋体"/>
          <w:b w:val="0"/>
          <w:i w:val="0"/>
          <w:caps w:val="0"/>
          <w:color w:val="880000"/>
          <w:spacing w:val="0"/>
          <w:sz w:val="21"/>
          <w:szCs w:val="21"/>
          <w:shd w:val="clear" w:fill="F6F6F6"/>
        </w:rPr>
        <w:t>"Object has been collected."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240" w:afterAutospacing="0" w:line="315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ab/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break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240" w:afterAutospacing="0" w:line="315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240" w:afterAutospacing="0" w:line="315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240" w:afterAutospacing="0" w:line="315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240" w:afterAutospacing="0" w:line="315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6F6F6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wordWrap w:val="0"/>
        <w:spacing w:before="0" w:beforeAutospacing="0" w:after="160" w:afterAutospacing="0" w:line="357" w:lineRule="atLeast"/>
        <w:ind w:right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t>weak reference指向的object就不会被回收了. 因为还有一个strong reference </w:t>
      </w:r>
      <w:r>
        <w:rPr>
          <w:rStyle w:val="8"/>
          <w:rFonts w:hint="eastAsia" w:ascii="宋体" w:hAnsi="宋体" w:eastAsia="宋体" w:cs="宋体"/>
          <w:b w:val="0"/>
          <w:i/>
          <w:caps w:val="0"/>
          <w:color w:val="333333"/>
          <w:spacing w:val="0"/>
          <w:sz w:val="21"/>
          <w:szCs w:val="21"/>
          <w:shd w:val="clear" w:fill="FEFEFE"/>
        </w:rPr>
        <w:t>car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t> 指向它.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wordWrap w:val="0"/>
        <w:spacing w:before="0" w:beforeAutospacing="0" w:after="160" w:afterAutospacing="0" w:line="357" w:lineRule="atLeast"/>
        <w:ind w:right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t>* WeakReference的一个特点是它何时被回收是不可确定的, 因为这是由GC运行的不确定性所确定的. 所以, 一般用weak reference引用的对象是有价值被cache, 而且很容易被重新被构建, 且很消耗内存的对象.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wordWrap w:val="0"/>
        <w:spacing w:before="80" w:beforeAutospacing="0" w:after="160" w:afterAutospacing="0" w:line="336" w:lineRule="atLeast"/>
        <w:ind w:right="0" w:firstLine="420" w:firstLineChars="0"/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</w:rPr>
      </w:pPr>
      <w:bookmarkStart w:id="0" w:name="t0"/>
      <w:bookmarkEnd w:id="0"/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EFEFE"/>
        </w:rPr>
        <w:t>ReferenceQueue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wordWrap w:val="0"/>
        <w:spacing w:before="0" w:beforeAutospacing="0" w:after="160" w:afterAutospacing="0" w:line="357" w:lineRule="atLeast"/>
        <w:ind w:right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t>在weak reference指向的对象被回收后, weak reference本身其实也就没有用了. java提供了一个ReferenceQueue来保存这些所指向的对象已经被回收的reference. 用法是在定义WeakReference的时候将一个ReferenceQueue的对象作为参数传入构造函数.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wordWrap w:val="0"/>
        <w:spacing w:before="80" w:beforeAutospacing="0" w:after="160" w:afterAutospacing="0" w:line="336" w:lineRule="atLeast"/>
        <w:ind w:right="0" w:firstLine="420" w:firstLineChars="0"/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</w:rPr>
      </w:pPr>
      <w:bookmarkStart w:id="1" w:name="t1"/>
      <w:bookmarkEnd w:id="1"/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EFEFE"/>
        </w:rPr>
        <w:t>其他类型的references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wordWrap w:val="0"/>
        <w:spacing w:before="0" w:beforeAutospacing="0" w:after="160" w:afterAutospacing="0" w:line="357" w:lineRule="atLeast"/>
        <w:ind w:right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t>-SoftReference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wordWrap w:val="0"/>
        <w:spacing w:before="0" w:beforeAutospacing="0" w:after="160" w:afterAutospacing="0" w:line="357" w:lineRule="atLeast"/>
        <w:ind w:right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t>soft reference和weak reference一样, 但被GC回收的时候需要多一个条件: 当系统内存不足时(GC是如何判定系统内存不足? 是否有参数可以配置这个threshold?), soft reference指向的object才会被回收. 正因为有这个特性, soft reference比weak reference更加适合做cache objects的reference. 因为它可以尽可能的retain cached objects, 减少重建他们所需的时间和消耗.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="0" w:right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java语言中为对象的引用分为了四个级别，分别为 强引用 、软引用、弱引用、虚引用。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="0" w:right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本文只针对java中的弱引用进行一些分析，如有出入还请多指正。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="0" w:right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在分析弱引用之前，先阐述一个概念：什么是对象可到达和对象不可到达状态。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其实很简单，我举个例子：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="0" w:right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现在有如下两个类class A class B，在JVM上生成他们两个类的实例分别为 instance a  instance 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="0" w:right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有如下表达式: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="0" w:right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A a = new A();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="0" w:right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B b = new B();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="0" w:right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两个强引用对象就生成了，好吧，那么这个时候我做一下修改：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="0" w:right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A a = new A();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="0" w:right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B b = new B(a);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="0" w:right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B的默认构造函数上是需要一个A的实例作为参数的，那么这个时候 A和B就产生了依赖，也可以说a和b产生了依赖，我们再用一个接近内存结构的图来表达：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086100" cy="1876425"/>
            <wp:effectExtent l="0" t="0" r="0" b="317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="0" w:right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a是对象A的引用，b是对象B的引用，对象B同时还依赖对象A，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那么这个时候我们认为从对象B是可以到达对象A的。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于是我又修改了一下代码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="0" w:right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A a = new A();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="0" w:right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B b = new B(a);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="0" w:right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a = null;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="0" w:right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A对象的引用a置空了，a不再指向对象A的地址，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我们都知道当一个对象不再被其他对象引用的时候，是会被GC回收的，很显然及时a=null，那么A对象也是不可能被回收的，因为B依然依赖与A，在这个时候，造成了内存泄漏！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="0" w:right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那么如何避免上面的例子中内存泄漏呢？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="0" w:right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很简单：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="0" w:right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A a = new A();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="0" w:right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B b = new B(a);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="0" w:right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a = null;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="0" w:right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b = null;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="0" w:right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这个时候B对象再也没有被任何引用，A对象只被B对象引用，尽管这样，GC也是可以同时回收他们俩的，因为他们处于不可到达区域。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="0" w:right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弱引用来了！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="0" w:right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A a = new A();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right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WeakReference wr = new WeakReference(a);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="0" w:right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//B b = new B(a);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076700" cy="1876425"/>
            <wp:effectExtent l="0" t="0" r="0" b="317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="0" w:right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当 a=null ，这个时候A只被弱引用依赖，那么GC会立刻回收A这个对象，这就是弱引用的好处！他可以在你对对象结构和拓扑不是很清晰的情况下，帮助你合理的释放对象，造成不必要的内存泄漏！！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1．对象的强、软、弱和虚引用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在JDK 1.2以前的版本中，若一个对象不被任何变量引用，那么程序就无法再使用这个对象。也就是说，只有对象处于可触及（reachable）状态，程序才能使用它。从JDK 1.2版本开始，把对象的引用分为4种级别，从而使程序能更加灵活地控制对象的生命周期。这4种级别由高到低依次为：强引用、软引用、弱引用和虚引用。图1为对象应用类层次。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752850" cy="2209800"/>
            <wp:effectExtent l="0" t="0" r="635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⑴强引用（StrongReference）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强引用是使用最普遍的引用。如果一个对象具有强引用，那垃圾回收器绝不会回收它。当内存空间不足，Java虚拟机宁愿抛出OutOfMemoryError错误，使程序异常终止，也不会靠随意回收具有强引用的对象来解决内存不足的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⑵软引用（SoftReference）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如果一个对象只具有软引用，则内存空间足够，垃圾回收器就不会回收它；如果内存空间不足了，就会回收这些对象的内存。只要垃圾回收器没有回收它，该对象就可以被程序使用。软引用可用来实现内存敏感的高速缓存（下文给出示例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软引用可以和一个引用队列（ReferenceQueue）联合使用，如果软引用所引用的对象被垃圾回收器回收，Java虚拟机就会把这个软引用加入到与之关联的引用队列中。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⑶弱引用（WeakReference）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弱引用与软引用的区别在于：只具有弱引用的对象拥有更短暂的生命周期。在垃圾回收器线程扫描它所管辖的内存区域的过程中，一旦发现了只具有弱引用的对象，不管当前内存空间足够与否，都会回收它的内存。不过，由于垃圾回收器是一个优先级很低的线程，因此不一定会很快发现那些只具有弱引用的对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弱引用可以和一个引用队列（ReferenceQueue）联合使用，如果弱引用所引用的对象被垃圾回收，Java虚拟机就会把这个弱引用加入到与之关联的引用队列中。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问题：引用队列（ReferenceQueue）引用队列的使用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软引用与弱引用的区别，怎么选择</w:t>
      </w:r>
      <w:bookmarkStart w:id="2" w:name="_GoBack"/>
      <w:bookmarkEnd w:id="2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⑷虚引用（PhantomReference）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“虚引用”顾名思义，就是形同虚设，与其他几种引用都不同，虚引用并不会决定对象的生命周期。如果一个对象仅持有虚引用，那么它就和没有任何引用一样，在任何时候都可能被垃圾回收器回收。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虚引用主要用来跟踪对象被垃圾回收器回收的活动。虚引用与软引用和弱引用的一个区别在于：虚引用必须和引用队列 （ReferenceQueue）联合使用。当垃圾回收器准备回收一个对象时，如果发现它还有虚引用，就会在回收对象的内存之前，把这个虚引用加入到与之 关联的引用队列中。</w:t>
      </w:r>
    </w:p>
    <w:tbl>
      <w:tblPr>
        <w:tblStyle w:val="5"/>
        <w:tblW w:w="7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6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6E6E6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ReferenceQueue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C0"/>
                <w:spacing w:val="0"/>
                <w:kern w:val="0"/>
                <w:sz w:val="21"/>
                <w:szCs w:val="21"/>
                <w:lang w:val="en-US" w:eastAsia="zh-CN" w:bidi="ar"/>
              </w:rPr>
              <w:t>queue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= </w:t>
            </w: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7F0055"/>
                <w:spacing w:val="0"/>
                <w:kern w:val="0"/>
                <w:sz w:val="21"/>
                <w:szCs w:val="21"/>
                <w:lang w:val="en-US" w:eastAsia="zh-CN" w:bidi="ar"/>
              </w:rPr>
              <w:t>new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ReferenceQueue 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PhantomReference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C0"/>
                <w:spacing w:val="0"/>
                <w:kern w:val="0"/>
                <w:sz w:val="21"/>
                <w:szCs w:val="21"/>
                <w:lang w:val="en-US" w:eastAsia="zh-CN" w:bidi="ar"/>
              </w:rPr>
              <w:t>pr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= </w:t>
            </w: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7F0055"/>
                <w:spacing w:val="0"/>
                <w:kern w:val="0"/>
                <w:sz w:val="21"/>
                <w:szCs w:val="21"/>
                <w:lang w:val="en-US" w:eastAsia="zh-CN" w:bidi="ar"/>
              </w:rPr>
              <w:t>new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PhantomReference (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C0"/>
                <w:spacing w:val="0"/>
                <w:kern w:val="0"/>
                <w:sz w:val="21"/>
                <w:szCs w:val="21"/>
                <w:lang w:val="en-US" w:eastAsia="zh-CN" w:bidi="ar"/>
              </w:rPr>
              <w:t>object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,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C0"/>
                <w:spacing w:val="0"/>
                <w:kern w:val="0"/>
                <w:sz w:val="21"/>
                <w:szCs w:val="21"/>
                <w:lang w:val="en-US" w:eastAsia="zh-CN" w:bidi="ar"/>
              </w:rPr>
              <w:t>queue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);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程序可以通过判断引用队列中是否已经加入了虚引用，来了解被引用的对象是否将要被垃圾回收。如果程序发现某个虚引用已经被加入到引用队列，那么就可以在所引用的对象的内存被回收之前采取必要的行动。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//=============================================================================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//异步任务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private static class InitialTask extends AsyncTask&lt;Void, Void, String&gt;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/引用，防止内存泄漏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private WeakReference&lt;SplashActvt&gt; _host;/引用宿主host外部类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//构造函数，传入外部类宿主host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public InitialTask(SplashActvt h){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_host = new WeakReference&lt;SplashActvt&gt;(h);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//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@Override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protected String doInBackground(Void... params)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String result = null;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long startTime = System.currentTimeMillis();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//+++++++++++++++++++++++++++++++++++++++++++++++++++++++++++++++++++++++++++++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//do something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//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//+++++++++++++++++++++++++++++++++++++++++++++++++++++++++++++++++++++++++++++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//延时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AsyncTaskExt.sleep(this,SHOW_MIN_TIME_MS-(System.currentTimeMillis() - startTime));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//返回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result;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@Override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protected void onPostExecute(String result)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SplashActvt t = _host.get();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if(t != null){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t.startActivity(); //跳转页面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0933EF"/>
    <w:rsid w:val="06D923EB"/>
    <w:rsid w:val="143D13EB"/>
    <w:rsid w:val="660933EF"/>
    <w:rsid w:val="6D535020"/>
    <w:rsid w:val="79E3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Emphasis"/>
    <w:basedOn w:val="7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lp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2018-09-19T02:49:00Z</dcterms:created>
  <dc:creator>附离</dc:creator>
  <cp:lastModifiedBy>附离</cp:lastModifiedBy>
  <dcterms:modified xsi:type="dcterms:W3CDTF">2020-08-10T04:16:18Z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  <property fmtid="{D5CDD505-2E9C-101B-9397-08002B2CF9AE}" pid="3" name="KSORubyTemplateID" linkTarget="0">
    <vt:lpwstr>6</vt:lpwstr>
  </property>
</Properties>
</file>