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7E4BD" w:themeColor="accent3" w:themeTint="66"/>
  <w:body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Android中的activity全都归属于task管理(task是一个具有栈结构的容器),task是多个activity的集合,android默认情况会为每个App维持一个task来存放app的所有activity(当然这只是默认情况),task的默认name为该app的packagename(包名).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2、生命周期 onCreate() -&gt; onStart() -&gt; onResume()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onPause() -&gt; onStop() -&gt; onDestroy()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onReStart()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onSaveInstanceState()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onRestoreInstanceState()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3、开始时，A被实例化，执行的回调有A:onCreate -&gt; A:onStart -&gt; A:onResume。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当用户点击A中按钮来到B时，假设B全部遮挡住了A，将依次执行A:onPause -&gt; B:onCreate -&gt; B:onStart -&gt; B:onResume -&gt; A:onStop。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此时如果点击Back键，将依次执行B:onPause -&gt; A:onRestart -&gt; A:onStart -&gt; A:onResume -&gt; B:onStop -&gt; B:onDestroy。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4、四种启动模式: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标准模式standard、栈顶复用模式singleTop、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栈内复用模式（全栈单例）singleTask、全局唯一模式（全系统单例）singleInstance。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1、task栈的机制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相信大家都知道Android中的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4大组件</w:t>
      </w:r>
      <w:r>
        <w:rPr>
          <w:rFonts w:hint="default" w:ascii="Times New Roman" w:hAnsi="Times New Roman" w:cs="Times New Roman"/>
          <w:sz w:val="21"/>
          <w:szCs w:val="21"/>
        </w:rPr>
        <w:t>(Activity活动,Service服务,ContentProvider内容提供者,BroadcastReceiver广播接收器),Activity是我们使用最多的也是最基本的组件,Activity提供窗口和用户进行交互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Android中的activity全都归属于task管理(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task是一个具有栈结构的容器</w:t>
      </w:r>
      <w:r>
        <w:rPr>
          <w:rFonts w:hint="default" w:ascii="Times New Roman" w:hAnsi="Times New Roman" w:cs="Times New Roman"/>
          <w:sz w:val="21"/>
          <w:szCs w:val="21"/>
        </w:rPr>
        <w:t>),task是多个activity的集合,android默认情况会为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每个App维持一个task来存放app的所有activity</w:t>
      </w:r>
      <w:r>
        <w:rPr>
          <w:rFonts w:hint="default" w:ascii="Times New Roman" w:hAnsi="Times New Roman" w:cs="Times New Roman"/>
          <w:sz w:val="21"/>
          <w:szCs w:val="21"/>
        </w:rPr>
        <w:t>(当然这只是默认情况),task的默认name为该app的packagename(包名)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系统是通过task(栈)的方式来管理activity的,当一个新的activity开始的时候,该activity会被放置在堆栈(back stack)的顶部,成为正在运行的活动,之前的activity始终保持低于它在堆栈,而不会出现在前台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drawing>
          <wp:inline distT="0" distB="0" distL="114300" distR="114300">
            <wp:extent cx="4091940" cy="5288280"/>
            <wp:effectExtent l="0" t="0" r="10160" b="0"/>
            <wp:docPr id="2" name="图片 2" descr="d443f9576de51bf07c49c9cb0ad1ea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443f9576de51bf07c49c9cb0ad1ea4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当然我们也可以在AndroidMainfest.xml中申明activity的 taskAffinity 属性来自定义task,但是不建议使用,因为如果其他app也申明了同样的task,那个app可能启动到你的activity,这样会带来各种安全问题(比如拿到你的Intent)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b/>
          <w:bCs/>
          <w:i/>
          <w:iCs/>
          <w:color w:val="FF0000"/>
          <w:sz w:val="21"/>
          <w:szCs w:val="21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affinity是指Activity的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归属</w:t>
      </w:r>
      <w:r>
        <w:rPr>
          <w:rFonts w:hint="default" w:ascii="Times New Roman" w:hAnsi="Times New Roman" w:cs="Times New Roman"/>
          <w:sz w:val="21"/>
          <w:szCs w:val="21"/>
        </w:rPr>
        <w:t>，Activity与Task的吸附关系，也就是该Activity属于哪个Task。一般情况下在同一个应用中，启动的Activity都在同一个Task中，它们在该Task中度过自己的生命。每个Activity都有taskAffinity属性，这个属性指出了它希望进入的Task。如果一个Activity没有显式的指明taskAffinity，那么它的这个属性就等于Application指明的taskAffinity，如果Application也没有指明，那么该taskAffinity的值就等于应用的包名。我们可以通过在元素中增加taskAffinity属性来为某一个Activity指定单独的affinity。这个属性的值是一个字符串，可以指定为任意字符串，但是必须至少包含一个”.”，否则会报错。</w:t>
      </w:r>
    </w:p>
    <w:p>
      <w:pPr>
        <w:pStyle w:val="2"/>
        <w:rPr>
          <w:rFonts w:hint="default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Activity生命周期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当我们打开一个新的activity实例的时候,系统会以此调用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onCreate() -&gt; onStart() -&gt; onResume() 然后开始running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当activity在running的时候如果被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覆盖</w:t>
      </w:r>
      <w:r>
        <w:rPr>
          <w:rFonts w:hint="default" w:ascii="Times New Roman" w:hAnsi="Times New Roman" w:cs="Times New Roman"/>
          <w:sz w:val="21"/>
          <w:szCs w:val="21"/>
        </w:rPr>
        <w:t>(打开新的activity,或者被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锁屏</w:t>
      </w:r>
      <w:r>
        <w:rPr>
          <w:rFonts w:hint="default" w:ascii="Times New Roman" w:hAnsi="Times New Roman" w:cs="Times New Roman"/>
          <w:sz w:val="21"/>
          <w:szCs w:val="21"/>
        </w:rPr>
        <w:t>,但是它依然在前台运行,lost focus but is still visible),系统就会调用onPause();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在onpause()方法中,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我们通常会提交未保存的更改到持久化数据,停止动画和其他东西.</w:t>
      </w:r>
      <w:r>
        <w:rPr>
          <w:rFonts w:hint="default" w:ascii="Times New Roman" w:hAnsi="Times New Roman" w:cs="Times New Roman"/>
          <w:sz w:val="21"/>
          <w:szCs w:val="21"/>
        </w:rPr>
        <w:t>但是我们要知道现在这个activity还是完全活着(它保存所有的状态和成员信息,并且保存到窗口管理器的连接)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1.启动Activity：系统会先调用onCreate方法，然后调用onStart方法，最后调用onResume，Activity进入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运行状态</w:t>
      </w:r>
      <w:r>
        <w:rPr>
          <w:rFonts w:hint="default" w:ascii="Times New Roman" w:hAnsi="Times New Roman" w:cs="Times New Roman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2.当前Activity被其他Activity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覆盖其上或被锁屏</w:t>
      </w:r>
      <w:r>
        <w:rPr>
          <w:rFonts w:hint="default" w:ascii="Times New Roman" w:hAnsi="Times New Roman" w:cs="Times New Roman"/>
          <w:sz w:val="21"/>
          <w:szCs w:val="21"/>
        </w:rPr>
        <w:t>：系统会调用onPause方法，暂停当前Activity的执行。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3.当前Activity由被覆盖状态回到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前台</w:t>
      </w:r>
      <w:r>
        <w:rPr>
          <w:rFonts w:hint="default" w:ascii="Times New Roman" w:hAnsi="Times New Roman" w:cs="Times New Roman"/>
          <w:sz w:val="21"/>
          <w:szCs w:val="21"/>
        </w:rPr>
        <w:t>或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解锁屏</w:t>
      </w:r>
      <w:r>
        <w:rPr>
          <w:rFonts w:hint="default" w:ascii="Times New Roman" w:hAnsi="Times New Roman" w:cs="Times New Roman"/>
          <w:sz w:val="21"/>
          <w:szCs w:val="21"/>
        </w:rPr>
        <w:t>：系统会调用onResume方法，再次进入运行状态。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4.当前Activity转到新的Activity界面或按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Home键回到主屏，自身退居后台</w:t>
      </w:r>
      <w:r>
        <w:rPr>
          <w:rFonts w:hint="default" w:ascii="Times New Roman" w:hAnsi="Times New Roman" w:cs="Times New Roman"/>
          <w:sz w:val="21"/>
          <w:szCs w:val="21"/>
        </w:rPr>
        <w:t>：系统会先调用onPause方法，然后调用onStop方法，进入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停滞状态</w:t>
      </w:r>
      <w:r>
        <w:rPr>
          <w:rFonts w:hint="default" w:ascii="Times New Roman" w:hAnsi="Times New Roman" w:cs="Times New Roman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5.用户后退回到此Activity：系统会先调用onRestart方法，然后调用onStart方法，最后调用onResume方法，再次进入运行状态。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6.当前Activity处于被覆盖状态或者后台不可见状态，即第2步和第4步，系统内存不足，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杀死当前Activity</w:t>
      </w:r>
      <w:r>
        <w:rPr>
          <w:rFonts w:hint="default" w:ascii="Times New Roman" w:hAnsi="Times New Roman" w:cs="Times New Roman"/>
          <w:sz w:val="21"/>
          <w:szCs w:val="21"/>
        </w:rPr>
        <w:t>，而后用户退回当前Activity：再次调用onCreate方法、onStart方法、onResume方法，进入运行状态。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7.用户退出当前Activity：系统先调用onPause方法，然后调用onStop方法，最后调用onDestory方法，结束当前Activity。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color w:val="FF0000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highlight w:val="yellow"/>
        </w:rPr>
        <w:t>onSaveInstanceState</w:t>
      </w:r>
      <w:r>
        <w:rPr>
          <w:rFonts w:hint="default" w:ascii="Times New Roman" w:hAnsi="Times New Roman" w:cs="Times New Roman"/>
          <w:sz w:val="21"/>
          <w:szCs w:val="21"/>
        </w:rPr>
        <w:t>：(1)在Activity被覆盖或退居后台之后，系统资源不足将其杀死，此方法会被调用；(2)在用户改变屏幕方向时，此方法会被调用；(3)在当前Activity跳转到其他Activity或者按Home键回到主屏，自身退居后台时，此方法会被调用。第一种情况我们无法保证什么时候发生，系统根据资源紧张程度去调度；第二种是屏幕翻转方向时，系统先销毁当前的Activity，然后再重建一个新的，调用此方法时，我们可以保存一些临时数据；第三种情况系统调用此方法是为了保存当前窗口各个View组件的状态。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t>onSaveInstanceState的调用顺序是在on</w:t>
      </w: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Stop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t>之前。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eastAsia" w:ascii="Times New Roman" w:hAnsi="Times New Roman" w:cs="Times New Roman"/>
          <w:color w:val="FF0000"/>
          <w:sz w:val="21"/>
          <w:szCs w:val="21"/>
          <w:u w:val="single"/>
          <w:lang w:eastAsia="zh-CN"/>
        </w:rPr>
      </w:pPr>
      <w:r>
        <w:rPr>
          <w:rFonts w:hint="eastAsia" w:ascii="Times New Roman" w:hAnsi="Times New Roman" w:cs="Times New Roman"/>
          <w:color w:val="FF0000"/>
          <w:sz w:val="21"/>
          <w:szCs w:val="21"/>
          <w:u w:val="single"/>
          <w:lang w:eastAsia="zh-CN"/>
        </w:rPr>
        <w:t>（疑问：该方法默认保存的哪些数据？屏幕翻转功能设置涉及哪些？如何给</w:t>
      </w:r>
      <w:r>
        <w:rPr>
          <w:rFonts w:hint="eastAsia" w:ascii="Times New Roman" w:hAnsi="Times New Roman" w:cs="Times New Roman"/>
          <w:color w:val="FF0000"/>
          <w:sz w:val="21"/>
          <w:szCs w:val="21"/>
          <w:u w:val="single"/>
          <w:lang w:val="en-US" w:eastAsia="zh-CN"/>
        </w:rPr>
        <w:t>APP添加方法</w:t>
      </w:r>
      <w:r>
        <w:rPr>
          <w:rFonts w:hint="eastAsia" w:ascii="Times New Roman" w:hAnsi="Times New Roman" w:cs="Times New Roman"/>
          <w:color w:val="FF0000"/>
          <w:sz w:val="21"/>
          <w:szCs w:val="21"/>
          <w:u w:val="single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color w:val="FF0000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highlight w:val="yellow"/>
        </w:rPr>
        <w:t>onRestoreInstanceState</w:t>
      </w:r>
      <w:r>
        <w:rPr>
          <w:rFonts w:hint="default" w:ascii="Times New Roman" w:hAnsi="Times New Roman" w:cs="Times New Roman"/>
          <w:sz w:val="21"/>
          <w:szCs w:val="21"/>
        </w:rPr>
        <w:t>：(1)在Activity被覆盖或退居后台之后，系统资源不足将其杀死，然后用户又回到了此Activity，此方法会被调用；(2)在用户改变屏幕方向时，重建的过程中，此方法会被调用。我们可以重写此方法，以便可以恢复一些临时数据。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t>onRestoreInstanceState的调用顺序是在onStart之后。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activity被回收的状态和信息保存和恢复过程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public class MainActivity extends Activity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protected void onCreate(Bundle savedInstanceState)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if(savedInstanceState!=null){ //判断是否有以前的保存状态信息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 savedInstanceState.get("Key");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super.onCreate(savedInstanceState);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setContentView(R.layout.activity_main);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@Overrideprotected void onSaveInstanceState(Bundle outState)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// TODO Auto-generated method stub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//可能被回收内存前保存状态和信息，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Bundle data = new Bundle();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data.putString("key", "last words before be kill");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outState.putAll(data);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super.onSaveInstanceState(outState);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@Overrideprotected void onRestoreInstanceState(Bundle savedInstanceState)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// TODO Auto-generated method stub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if(savedInstanceState!=null){ //判断是否有以前的保存状态信息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 savedInstanceState.get("Key");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super.onRestoreInstanceState(savedInstanceState);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nSaveInstanceState()方法,在activity被回收之前调用,用来保存自己的状态信息,以便回收后重建时恢复数据(在onCreate()或onRestoreInstanceState()中恢复).旋转屏幕重建activity会调用该方法,但其他情况在onRause()和onStop()状态的activity不一定会调用,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下面是官方文档说明: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One example of when onPause and onStop is called and not this method is when a user navigates back from activity B to activity A: there is no need to call onSaveInstanceState on B because that particular instance will never be restored, so the system avoids calling it. An example when onPause is called and not onSaveInstanceState is when activity B is launched in front of activity A: the system may avoid calling onSaveInstanceState on activity A if it isn't killed during the lifetime of B since the state of the user interface of A will stay intact.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也就是说,系统灵活的来决定会不会调用该方法,但是如果要调用就一定发生在onStop方法之前,但不保证发生在onPase的前面还是后面.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onRestoreInstanceState()该方法在on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</w:t>
      </w:r>
      <w:r>
        <w:rPr>
          <w:rFonts w:hint="default" w:ascii="Times New Roman" w:hAnsi="Times New Roman" w:cs="Times New Roman"/>
          <w:sz w:val="21"/>
          <w:szCs w:val="21"/>
        </w:rPr>
        <w:t>tart和onPostCreate之间调用,当然我们也可以在onCreat中恢复之前我们在onSaveInstanceState()中保存下来的数据,但是我们有时候需要在初始化布局完成之后再恢复数据,这是就可以在onRestoreInstanceState()中恢复数据.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onPostCreate():一般我们都没有实现这个方法,它的作用是在代码开始运行之前,调用系统做最后的初始化工作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3、activity的四种状态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运行状态、暂停状态、停止状态、销毁状态。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启动状态：Activity的启动状态很短暂，当Activity启动后便会进入运行状态。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运行状态：当活动位于栈顶时，就处于运行状态，系统最不愿意回收这样的活动，回收会导致很差的用户体验。个人认为就是程序闪退，崩溃等。Activity在此状态时处于屏幕最前端，它是可见、有焦点的，可以与用户进行交互。如单击、长按等事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暂停状态：在某些情况下，Activity对用户来说仍然可见，但它无法获取焦点，用户对它操作没有没有响应，此时它处于暂停状态。当活动不再处于栈顶，但是对用户依然可见时。不是说在栈顶的元素才对用户可见吗？这是因为不是每一个活动都是覆盖整个屏幕的，一些对话框形式的活动就只会占用一部分而已，比如Dialog。系统也是不愿意回收处于暂停状态的活动的，除非在万不得已的情况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停止状态：当Activity完全不可见时，它处于停止状态，但仍然保留着当前的状态和成员信息。如系统内存不足，那么这种状态下的Activity很容易被销毁。活动不再处于栈顶，并且完全不可见的时候，就会处于停止状态。但系统会保存相应的状态和变量，但是当内存不足时，还是会回收这一类的活动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销毁状态：当Activity处于销毁状态时，将被清理出内存。当活动从栈中移除以后就变成了销毁状态。系统最乐意回收这类活动，以此来保证充足的内存。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Activity是由Activity栈进管理，当来到一个新的Activity后，此Activity将被加入到Activity栈顶，之前的Activity位于此Activity底部。</w:t>
      </w:r>
      <w:r>
        <w:rPr>
          <w:rFonts w:hint="default" w:ascii="Times New Roman" w:hAnsi="Times New Roman" w:cs="Times New Roman"/>
          <w:b/>
          <w:bCs/>
          <w:sz w:val="21"/>
          <w:szCs w:val="21"/>
          <w:u w:val="single"/>
        </w:rPr>
        <w:t>Acitivity一般意义上有四种状态</w:t>
      </w:r>
      <w:r>
        <w:rPr>
          <w:rFonts w:hint="default" w:ascii="Times New Roman" w:hAnsi="Times New Roman" w:cs="Times New Roman"/>
          <w:sz w:val="21"/>
          <w:szCs w:val="21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 w:val="21"/>
          <w:szCs w:val="21"/>
        </w:rPr>
        <w:t>当Activity位于栈顶时，此时正好处于屏幕最前方，此时处于</w:t>
      </w:r>
      <w:r>
        <w:rPr>
          <w:rFonts w:hint="default" w:ascii="Times New Roman" w:hAnsi="Times New Roman" w:cs="Times New Roman"/>
          <w:b/>
          <w:bCs/>
          <w:i/>
          <w:iCs/>
          <w:sz w:val="21"/>
          <w:szCs w:val="21"/>
          <w:highlight w:val="yellow"/>
        </w:rPr>
        <w:t>运行状态</w:t>
      </w:r>
      <w:r>
        <w:rPr>
          <w:rFonts w:hint="default" w:ascii="Times New Roman" w:hAnsi="Times New Roman" w:cs="Times New Roman"/>
          <w:sz w:val="21"/>
          <w:szCs w:val="21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 w:val="21"/>
          <w:szCs w:val="21"/>
        </w:rPr>
        <w:t>当Activity</w:t>
      </w:r>
      <w:r>
        <w:rPr>
          <w:rFonts w:hint="default" w:ascii="Times New Roman" w:hAnsi="Times New Roman" w:cs="Times New Roman"/>
          <w:sz w:val="21"/>
          <w:szCs w:val="21"/>
          <w:highlight w:val="yellow"/>
          <w:u w:val="single"/>
        </w:rPr>
        <w:t>失去了焦点但仍然对用于可见</w:t>
      </w:r>
      <w:r>
        <w:rPr>
          <w:rFonts w:hint="default" w:ascii="Times New Roman" w:hAnsi="Times New Roman" w:cs="Times New Roman"/>
          <w:sz w:val="21"/>
          <w:szCs w:val="21"/>
        </w:rPr>
        <w:t>（如栈顶的Activity是透明的或者栈顶Activity并不是铺满整个手机屏幕），此时处于</w:t>
      </w:r>
      <w:r>
        <w:rPr>
          <w:rFonts w:hint="default" w:ascii="Times New Roman" w:hAnsi="Times New Roman" w:cs="Times New Roman"/>
          <w:b/>
          <w:bCs/>
          <w:i/>
          <w:iCs/>
          <w:sz w:val="21"/>
          <w:szCs w:val="21"/>
          <w:highlight w:val="yellow"/>
        </w:rPr>
        <w:t>暂停状态</w:t>
      </w:r>
      <w:r>
        <w:rPr>
          <w:rFonts w:hint="default" w:ascii="Times New Roman" w:hAnsi="Times New Roman" w:cs="Times New Roman"/>
          <w:sz w:val="21"/>
          <w:szCs w:val="21"/>
        </w:rPr>
        <w:t>；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失去焦点，就是不能响应事件了。</w:t>
      </w:r>
      <w:r>
        <w:rPr>
          <w:rFonts w:hint="eastAsia" w:ascii="Times New Roman" w:hAnsi="Times New Roman" w:cs="Times New Roman"/>
          <w:sz w:val="21"/>
          <w:szCs w:val="21"/>
          <w:highlight w:val="yellow"/>
          <w:lang w:val="en-US" w:eastAsia="zh-CN"/>
        </w:rPr>
        <w:t>焦点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，计算机程序语言中所谓的焦点，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>就是关注的区域,当前光标被激活的位置，是哪个控件被选中，可以被操作。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 w:val="21"/>
          <w:szCs w:val="21"/>
        </w:rPr>
        <w:t>当Activity被其他Activity完全遮挡，此时此Activity</w:t>
      </w:r>
      <w:r>
        <w:rPr>
          <w:rFonts w:hint="default" w:ascii="Times New Roman" w:hAnsi="Times New Roman" w:cs="Times New Roman"/>
          <w:b/>
          <w:bCs/>
          <w:i/>
          <w:iCs/>
          <w:sz w:val="21"/>
          <w:szCs w:val="21"/>
          <w:u w:val="single"/>
        </w:rPr>
        <w:t>对用户不可见</w:t>
      </w:r>
      <w:r>
        <w:rPr>
          <w:rFonts w:hint="default" w:ascii="Times New Roman" w:hAnsi="Times New Roman" w:cs="Times New Roman"/>
          <w:sz w:val="21"/>
          <w:szCs w:val="21"/>
        </w:rPr>
        <w:t>，此时处于</w:t>
      </w:r>
      <w:r>
        <w:rPr>
          <w:rFonts w:hint="default" w:ascii="Times New Roman" w:hAnsi="Times New Roman" w:cs="Times New Roman"/>
          <w:b/>
          <w:bCs/>
          <w:i/>
          <w:iCs/>
          <w:sz w:val="21"/>
          <w:szCs w:val="21"/>
          <w:highlight w:val="yellow"/>
        </w:rPr>
        <w:t>停止状态</w:t>
      </w:r>
      <w:r>
        <w:rPr>
          <w:rFonts w:hint="default" w:ascii="Times New Roman" w:hAnsi="Times New Roman" w:cs="Times New Roman"/>
          <w:sz w:val="21"/>
          <w:szCs w:val="21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 w:val="21"/>
          <w:szCs w:val="21"/>
        </w:rPr>
        <w:t>当Activity由于人为或系统原因（如低内存等）被销毁，此时处于</w:t>
      </w:r>
      <w:r>
        <w:rPr>
          <w:rFonts w:hint="default" w:ascii="Times New Roman" w:hAnsi="Times New Roman" w:cs="Times New Roman"/>
          <w:b/>
          <w:bCs/>
          <w:i/>
          <w:iCs/>
          <w:sz w:val="21"/>
          <w:szCs w:val="21"/>
          <w:highlight w:val="yellow"/>
          <w:u w:val="single"/>
        </w:rPr>
        <w:t>销毁状态</w:t>
      </w:r>
      <w:r>
        <w:rPr>
          <w:rFonts w:hint="default" w:ascii="Times New Roman" w:hAnsi="Times New Roman" w:cs="Times New Roman"/>
          <w:sz w:val="21"/>
          <w:szCs w:val="21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1"/>
          <w:szCs w:val="21"/>
          <w:highlight w:val="none"/>
        </w:rPr>
        <w:t>在每个不同的状态阶段，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highlight w:val="yellow"/>
        </w:rPr>
        <w:t>Adnroid系统对Activity内相应的方法进行了回调</w:t>
      </w:r>
      <w:r>
        <w:rPr>
          <w:rFonts w:hint="default" w:ascii="Times New Roman" w:hAnsi="Times New Roman" w:cs="Times New Roman"/>
          <w:b/>
          <w:bCs/>
          <w:color w:val="FF0000"/>
          <w:sz w:val="21"/>
          <w:szCs w:val="21"/>
          <w:highlight w:val="none"/>
        </w:rPr>
        <w:t>。</w:t>
      </w:r>
      <w:r>
        <w:rPr>
          <w:rFonts w:hint="default" w:ascii="Times New Roman" w:hAnsi="Times New Roman" w:cs="Times New Roman"/>
          <w:color w:val="FF0000"/>
          <w:sz w:val="21"/>
          <w:szCs w:val="21"/>
          <w:highlight w:val="none"/>
        </w:rPr>
        <w:t>因此，我们在程序中写Activity时，一般都是继承Activity类并重写相应的回调方法。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4、不同状态之间的切换，回调方法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drawing>
          <wp:inline distT="0" distB="0" distL="114300" distR="114300">
            <wp:extent cx="3152775" cy="4074795"/>
            <wp:effectExtent l="0" t="0" r="9525" b="0"/>
            <wp:docPr id="4" name="图片 4" descr="d443f9576de51bf07c49c9cb0ad1ea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443f9576de51bf07c49c9cb0ad1ea4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5551805" cy="3697605"/>
            <wp:effectExtent l="0" t="0" r="10795" b="10795"/>
            <wp:docPr id="1" name="图片 1" descr="生命周期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生命周期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6009640" cy="4379595"/>
            <wp:effectExtent l="0" t="0" r="10160" b="1905"/>
            <wp:docPr id="3" name="图片 3" descr="生命周期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生命周期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 w:val="21"/>
          <w:szCs w:val="21"/>
        </w:rPr>
        <w:t>Activity实例是由系统自动创建，并在不同的状态期间回调相应的方法。一个最简单的完整的Activity生命周期会按照如下顺序回调：onCreate -&gt; onStart -&gt; onResume -&gt; onPause -&gt; onStop -&gt; onDestroy。称之为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entire lifetime。</w:t>
      </w:r>
      <w:r>
        <w:rPr>
          <w:rFonts w:hint="eastAsia" w:ascii="Times New Roman" w:hAnsi="Times New Roman" w:cs="Times New Roman"/>
          <w:sz w:val="21"/>
          <w:szCs w:val="21"/>
          <w:highlight w:val="yellow"/>
          <w:lang w:val="en-US" w:eastAsia="zh-CN"/>
        </w:rPr>
        <w:t>完整生存期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 w:val="21"/>
          <w:szCs w:val="21"/>
        </w:rPr>
        <w:t>当执行onStart回调方法时，Activity开始被用户所见（也就是说，onCreate时用户是看不到此Activity的，那用户看到的是哪个？当然是此Activity之前的那个Activity），一直到onStop之前，此阶段Activity都是被用户可见，称之为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visible lifetime。</w:t>
      </w:r>
      <w:r>
        <w:rPr>
          <w:rFonts w:hint="eastAsia" w:ascii="Times New Roman" w:hAnsi="Times New Roman" w:cs="Times New Roman"/>
          <w:sz w:val="21"/>
          <w:szCs w:val="21"/>
          <w:highlight w:val="yellow"/>
          <w:lang w:val="en-US" w:eastAsia="zh-CN"/>
        </w:rPr>
        <w:t>可见生存期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 w:val="21"/>
          <w:szCs w:val="21"/>
        </w:rPr>
        <w:t>当执行到onResume回调方法时，Activity可以响应用户交互，一直到onPause方法之前，此阶段Activity称之为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foreground lifetime。</w:t>
      </w:r>
      <w:r>
        <w:rPr>
          <w:rFonts w:hint="eastAsia" w:ascii="Times New Roman" w:hAnsi="Times New Roman" w:cs="Times New Roman"/>
          <w:sz w:val="21"/>
          <w:szCs w:val="21"/>
          <w:highlight w:val="yellow"/>
          <w:lang w:val="en-US" w:eastAsia="zh-CN"/>
        </w:rPr>
        <w:t>前台生存期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切换AB两个活动回调的方法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在实际应用场景中，假设A Activity位于栈顶，此时用户操作，从A Activity跳转到B Activity。那么对AB来说，具体会回调哪些生命周期中的方法呢？回调方法的具体回调顺序又是怎么样的呢？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开始时，A被实例化，执行的回调有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A:onCreate -&gt; A:onStart -&gt; A:onResume</w:t>
      </w:r>
      <w:r>
        <w:rPr>
          <w:rFonts w:hint="default" w:ascii="Times New Roman" w:hAnsi="Times New Roman" w:cs="Times New Roman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当用户点击A中按钮来到B时，假设B全部遮挡住了A，将依次执行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A:onPause -&gt; B:onCreate -&gt; B:onStart -&gt; B:onResume -&gt; A:onStop。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此时如果点击Back键，将依次执行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B:onPause -&gt; A:onRestart -&gt; A:onStart -&gt; A:onResume -&gt; B:onStop -&gt; B:onDestroy。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5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）Back键和Home键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至此，Activity栈中只有A。在Android中，有两个按键在影响Activity生命周期这块需要格外区分下，即Back键和Home键。我们先直接看下实验结果：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此时如果按下Back键，系统返回到桌面，并依次执行A:onPause -&gt; A:onStop -&gt; A:onDestroy。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此时如果按下Home键（非长按），系统返回到桌面，并依次执行A:onPause -&gt; A:onStop。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由此可见，Back键和Home键主要区别在于是否会执行onDestroy。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6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重写Back键的回调函数，实现Home的功能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由于Android本身的特性，使得现在不少应用都没有直接退出应用程序的功能，按照一般的逻辑，当Activity栈中有且只有一个Activity时，当按下Back键此Activity会执行onDestroy，那么下次点击此应用程图标将从重新启动，因此，当前不少应用程序都是采取如Home键的效果，当点击了Back键，系统返回到桌面，然后点击应用程序图标，直接回到之前的Activity界面，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这种效果是怎么实现的呢？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通过重写按下Back键的回调函数，转成Home键的效果即可。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public void onBackPressed()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Intent home = new Intent(Intent.ACTION_MAIN);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home.addCategory(Intent.CATEGORY_HOME);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startActivity(home);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当然，此种方式通过Home键效果强行影响到Back键对Activity生命周期的影响。注意，此方法只是针对按Back键需要退回到桌面时的Activity且达到Home效果才重写。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或者，为达到此类效果，Activity实际上提供了直接的方法。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activity.moveTaskToBack(true);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moveTaskToBack()此方法直接将当前Activity所在的Task移到后台，同时保留activity顺序和状态。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7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 w:val="21"/>
          <w:szCs w:val="21"/>
        </w:rPr>
        <w:t>不保留活动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设置选择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在之前的项目开发过程中，当时遇到一个很奇怪的问题：手机上的“开发者选项”中有一个“不保留活动”的设置，当开启此设置，手机上的设置提示是“用户离开后即销毁每个活动”，开启后，对于其他的应用程序是从A Acticity到B Activity，然后Back键回到A，此时，其他应用程序只是先白屏（有可能黑屏等，取决于主题设置）一下，然后A开始可见，但是我的应用程序中出现的一个结果却是直接返回到了桌面。一开始百思不得其解。最后终于定位出问题。首先，我们需要明确开启此设置项后对Activity生命周期的影响。开启此设置项后，当A到B时，假设B全部遮挡住了A，将依次执行A:onPause -&gt; B:onCreate -&gt; B:onStart -&gt; B:onResume -&gt; A:onStop -&gt; A:onDestroy。是的，A在系统原本的生命周期回调中增加了onDestroy。此即“用户离开后即销毁每个活动”的含义。但此时需要注意的是，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只要没有认为的调用A的finish()方法，虽然A执行了onDestroy，但Activity栈中依然保留有A，此时B处于栈顶。</w:t>
      </w:r>
      <w:r>
        <w:rPr>
          <w:rFonts w:hint="default" w:ascii="Times New Roman" w:hAnsi="Times New Roman" w:cs="Times New Roman"/>
          <w:sz w:val="21"/>
          <w:szCs w:val="21"/>
        </w:rPr>
        <w:t>那么在B中按Back键回到A时，将依次执行：B:onPause -&gt; A:onCreate -&gt; A:onStart -&gt; A:onResume -&gt; B:onStop -&gt; B:onDestroy。没错，A从onCreate开始执行了。此处也就解释了为什么A可能会出现白屏（或黑屏等）一下的原因了。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5、Home、Back、解锁屏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android的手机的back键默认行为是finish处于前台的Activity的即Activity的状态为Destroy状态，再次启动该Activity是从onCreate开始的。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 w:firstLine="420" w:firstLineChars="0"/>
        <w:textAlignment w:val="auto"/>
        <w:outlineLvl w:val="9"/>
        <w:rPr>
          <w:rFonts w:hint="eastAsia" w:ascii="Times New Roman" w:hAnsi="Times New Roman" w:cs="Times New Roman" w:eastAsiaTheme="minorEastAsia"/>
          <w:sz w:val="21"/>
          <w:szCs w:val="21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highlight w:val="yellow"/>
          <w:lang w:val="en-US" w:eastAsia="zh-CN"/>
        </w:rPr>
        <w:t>返回键：onPause--&gt;onStop--&gt;onDestroy。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leftChars="0" w:right="0" w:firstLine="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而Home键默认是stop前台的Activity即状态为onStop而不是Destroy,若再次启动它，则是从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OnStart--&gt;</w:t>
      </w:r>
      <w:r>
        <w:rPr>
          <w:rFonts w:hint="default" w:ascii="Times New Roman" w:hAnsi="Times New Roman" w:cs="Times New Roman"/>
          <w:sz w:val="21"/>
          <w:szCs w:val="21"/>
        </w:rPr>
        <w:t>OnResume开始的，即会保持上次Activityd的状态。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Chars="0" w:right="0" w:rightChars="0"/>
        <w:textAlignment w:val="auto"/>
        <w:outlineLvl w:val="9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sz w:val="21"/>
          <w:szCs w:val="21"/>
          <w:highlight w:val="yellow"/>
          <w:lang w:val="en-US" w:eastAsia="zh-CN"/>
        </w:rPr>
        <w:t>返回桌面键：onPause--&gt;onStop。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leftChars="0" w:right="0" w:firstLine="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back键也有例外的，按back键不会关闭Activity的，比如播放音乐，按了back键之后仍可以继续播放音乐，这是Music这支a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</w:t>
      </w:r>
      <w:r>
        <w:rPr>
          <w:rFonts w:hint="default" w:ascii="Times New Roman" w:hAnsi="Times New Roman" w:cs="Times New Roman"/>
          <w:sz w:val="21"/>
          <w:szCs w:val="21"/>
        </w:rPr>
        <w:t>p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>已经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重写了back键的事件处理</w:t>
      </w:r>
      <w:r>
        <w:rPr>
          <w:rFonts w:hint="default" w:ascii="Times New Roman" w:hAnsi="Times New Roman" w:cs="Times New Roman"/>
          <w:sz w:val="21"/>
          <w:szCs w:val="21"/>
        </w:rPr>
        <w:t xml:space="preserve">。 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leftChars="0" w:right="0" w:firstLine="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为什么需要Home键和Back键呢？一个使得Activity 为Stop一个使得为Destroy呢？我想原因的原因在于是android也是一个多任务的操作系统，通过Home键切换不同的任务，而通过back关闭任务中的某一个活动。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leftChars="0" w:right="0" w:firstLine="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highlight w:val="yellow"/>
          <w:lang w:val="en-US" w:eastAsia="zh-CN"/>
        </w:rPr>
        <w:t>解锁屏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的情况：锁屏是从运行状态running执行onPause()到暂停状态；解锁就是执行OnResume回到运行状态。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6、如何实现完全的退出程序呢？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Chars="0" w:right="0" w:rightChars="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所有的活动我们都destroy掉，要怎么操作？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Chars="0" w:right="0" w:rightChars="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别的程序设计一般是如何考虑的？不考虑这个问题会有什么办法？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回调方法的方法体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在系统内存不足的时候可能不会执行onStop方法，因此程序状态的保存、独占设备和动画的关闭、以及一些数据的保存最好在onPause中进行，但要注意不能太耗时。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highlight w:val="yellow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highlight w:val="yellow"/>
          <w:lang w:eastAsia="zh-CN"/>
        </w:rPr>
        <w:t>onCreate(Bundle)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除了初始化成员变量外， onCreate（Bundle）方法还承担着另外两个职责：恢复之前保存的状态并调用setContentView()方法。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eastAsia" w:ascii="Times New Roman" w:hAnsi="Times New Roman" w:cs="Times New Roman"/>
          <w:sz w:val="21"/>
          <w:szCs w:val="21"/>
          <w:highlight w:val="yellow"/>
          <w:lang w:eastAsia="zh-CN"/>
        </w:rPr>
        <w:t>onStart()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监听事件注册、功能流、异步功能流、资源分配。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（3）onResume()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不需要覆盖onResume（）方法。除非，用于恢复播放动画和视频。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onPause()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不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需要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重写onPause（）。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特殊，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相机的使用，由于相机是所有应用程序共享的单一资源，因此通常您会想要在onPause（）方法中释放它。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highlight w:val="yellow"/>
          <w:lang w:eastAsia="zh-CN"/>
        </w:rPr>
        <w:t>onStop()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注销所有观察者和监听者，并释放onStart（）中分配的所有资源。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在onStop()中操作，而不是在onDestroy()操作的好处是：在destroy操作的坏处，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这将是对用户电池寿命的不负责任的浪费，而且在这种情况下，应用消耗的内存会逐渐增多，应用进程被OOM（Out Of Memory）Killer杀死的可能性也会增大。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onDestroy()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永远都不要覆盖重写这个方法。</w:t>
      </w: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eastAsia"/>
          <w:lang w:val="en-US" w:eastAsia="zh-CN"/>
        </w:rPr>
        <w:t>四种</w:t>
      </w:r>
      <w:r>
        <w:rPr>
          <w:rFonts w:hint="default"/>
        </w:rPr>
        <w:t>启动模式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标准模式、栈顶复用模式、栈内复用模式（全栈单例）、全局唯一模式（全系统单例）。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启动模式是什么?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简单点说就是:定义activity实例与task的关联方式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为什么我们要定义启动模式呢?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为了实现默认启动(standard)模式之外的需求: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让某个activity启动一个新的task(而不是被放入当前task)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让activity启动时只调用已有的某个实例(而不是在back stack(之前我们有提到过哟) 顶创建一个新的实例)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当用户离开task时只想保留根activity,而back stack中的其他activity都要清空.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怎样定义启动模式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color w:val="FF0000"/>
          <w:sz w:val="21"/>
          <w:szCs w:val="21"/>
        </w:rPr>
      </w:pPr>
      <w:r>
        <w:rPr>
          <w:rFonts w:hint="default" w:ascii="Times New Roman" w:hAnsi="Times New Roman" w:cs="Times New Roman"/>
          <w:color w:val="FF0000"/>
          <w:sz w:val="21"/>
          <w:szCs w:val="21"/>
        </w:rPr>
        <w:t>定义启动模式的方法有2种: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color w:val="FF0000"/>
          <w:sz w:val="21"/>
          <w:szCs w:val="21"/>
        </w:rPr>
      </w:pPr>
      <w:r>
        <w:rPr>
          <w:rFonts w:hint="default" w:ascii="Times New Roman" w:hAnsi="Times New Roman" w:cs="Times New Roman"/>
          <w:color w:val="FF0000"/>
          <w:sz w:val="21"/>
          <w:szCs w:val="21"/>
        </w:rPr>
        <w:t>使用manifest文件定义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color w:val="FF0000"/>
          <w:sz w:val="21"/>
          <w:szCs w:val="21"/>
        </w:rPr>
      </w:pPr>
      <w:r>
        <w:rPr>
          <w:rFonts w:hint="default" w:ascii="Times New Roman" w:hAnsi="Times New Roman" w:cs="Times New Roman"/>
          <w:color w:val="FF0000"/>
          <w:sz w:val="21"/>
          <w:szCs w:val="21"/>
        </w:rPr>
        <w:t>使用Intent标志定义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color w:val="FF0000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 w:val="21"/>
          <w:szCs w:val="21"/>
        </w:rPr>
        <w:t>使用manifest文件定义启动模式: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t>在 manifest 文件中activity声明时，利用 activity 元素的 launchMode 属性来设定 activity 与 task 的关系。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&lt;activity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．．．．．．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android:launchMode="standard"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．．．．．．．&lt;/activity&gt;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注意： 你用 launchMode 属性为 activity 设置的模式可以被启动 activity 的 intent 标志所覆盖,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代码的优先级最高</w:t>
      </w:r>
      <w:r>
        <w:rPr>
          <w:rFonts w:hint="default" w:ascii="Times New Roman" w:hAnsi="Times New Roman" w:cs="Times New Roman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现在我们知道了怎么定义启动模式了,但是有哪些启动模式呢?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FF0000"/>
          <w:sz w:val="21"/>
          <w:szCs w:val="21"/>
        </w:rPr>
        <w:t>standard (默认模式</w:t>
      </w:r>
      <w:r>
        <w:rPr>
          <w:rFonts w:hint="eastAsia" w:ascii="Times New Roman" w:hAnsi="Times New Roman" w:cs="Times New Roman"/>
          <w:color w:val="FF0000"/>
          <w:sz w:val="21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color w:val="FF0000"/>
          <w:sz w:val="21"/>
          <w:szCs w:val="21"/>
          <w:highlight w:val="yellow"/>
          <w:lang w:val="en-US" w:eastAsia="zh-CN"/>
        </w:rPr>
        <w:t>标准模式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t>)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当通过这种模式启动activity时,Android总会为目标 Activity创建一个新的实例(之前有过也会重新创建),并将该Activity添加到当前Task栈中。这种方式不会启动新的Task,只是将新的 Activity添加到原有的Task中。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color w:val="FF0000"/>
          <w:sz w:val="21"/>
          <w:szCs w:val="21"/>
        </w:rPr>
        <w:t>singleTop</w:t>
      </w: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(单顶，</w:t>
      </w:r>
      <w:r>
        <w:rPr>
          <w:rFonts w:hint="eastAsia" w:ascii="Times New Roman" w:hAnsi="Times New Roman" w:cs="Times New Roman"/>
          <w:color w:val="FF0000"/>
          <w:sz w:val="21"/>
          <w:szCs w:val="21"/>
          <w:highlight w:val="yellow"/>
          <w:lang w:val="en-US" w:eastAsia="zh-CN"/>
        </w:rPr>
        <w:t>栈顶复用模式</w:t>
      </w: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)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该模式和standard模式基本一致,但有一点不同:当将要被启动的Activity已经位于Task栈顶时,系统不会重新创建目标Activity实例,而是直接复用Task栈顶的Activity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FF0000"/>
          <w:sz w:val="21"/>
          <w:szCs w:val="21"/>
        </w:rPr>
        <w:t>singleTask</w:t>
      </w:r>
      <w:r>
        <w:rPr>
          <w:rFonts w:hint="eastAsia" w:ascii="Times New Roman" w:hAnsi="Times New Roman" w:cs="Times New Roman"/>
          <w:color w:val="FF0000"/>
          <w:sz w:val="21"/>
          <w:szCs w:val="21"/>
          <w:lang w:eastAsia="zh-CN"/>
        </w:rPr>
        <w:t>（单例，</w:t>
      </w:r>
      <w:r>
        <w:rPr>
          <w:rFonts w:hint="eastAsia" w:ascii="Times New Roman" w:hAnsi="Times New Roman" w:cs="Times New Roman"/>
          <w:color w:val="FF0000"/>
          <w:sz w:val="21"/>
          <w:szCs w:val="21"/>
          <w:highlight w:val="yellow"/>
          <w:lang w:val="en-US" w:eastAsia="zh-CN"/>
        </w:rPr>
        <w:t>栈内复用模式</w:t>
      </w:r>
      <w:r>
        <w:rPr>
          <w:rFonts w:hint="eastAsia" w:ascii="Times New Roman" w:hAnsi="Times New Roman" w:cs="Times New Roman"/>
          <w:color w:val="FF0000"/>
          <w:sz w:val="21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Activity在同一个Task内只有一个实例。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如果将要启动的Activity不存在,那么系统将会创建该实例,并将其加入Task栈顶；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如果将要启动的Activity已存在,且存在栈顶,直接复用Task栈顶的Activity。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如果Activity存在但是没有位于栈顶,那么此时系统会把位于该Activity上面的所有其他Activity全部移出Task,从而使得该目标Activity位于栈顶。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FF0000"/>
          <w:sz w:val="21"/>
          <w:szCs w:val="21"/>
        </w:rPr>
        <w:t>singleInstance</w:t>
      </w: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(新开辟一个栈，</w:t>
      </w:r>
      <w:r>
        <w:rPr>
          <w:rFonts w:hint="eastAsia" w:ascii="Times New Roman" w:hAnsi="Times New Roman" w:cs="Times New Roman"/>
          <w:color w:val="FF0000"/>
          <w:sz w:val="21"/>
          <w:szCs w:val="21"/>
          <w:highlight w:val="yellow"/>
          <w:lang w:val="en-US" w:eastAsia="zh-CN"/>
        </w:rPr>
        <w:t>全局唯一模式，全系统就这唯一的实例</w:t>
      </w: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)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无论从哪个Task中启动目标Activity,只会创建一个目标Activity实例且会用一个全新的Task栈来装载该Activity实例（全局单例）.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如果将要启动的Activity不存在,那么系统将会先创建一个全新的Task,再创建目标Activity实例并将该Activity实例放入此全新的Task中。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如果将要启动的Activity已存在,那么无论它位于哪个应用程序,哪个Task中;系统都会把该Activity所在的Task转到前台,从而使该Activity显示出来。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和"singleTask"类似，唯一不同的是系统不会在这个activity的实例所在的task中启动任何其他activity。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这个activity的实例永远是这个task中的唯一一个成员，这个activity启动的任何其他activity都将在另外的task中打开。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使用Intent标识定义启动模式: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FLAG_ACTIVITY_NEW_TASK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和之前讨论过的"singleTask"相同，在新的task中启动activity，如果一个你需要的activity的task已经存在，则将它推向前台，恢复其上一个状态，它通过</w:t>
      </w: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"https://link.juejin.im/?target=http://developer.android.com/reference/android/app/Activity.html%23onNewIntent(android.content.Intent)" \t "https://juejin.im/entry/_blank"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</w:rPr>
        <w:t>onNewIntent()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  <w:r>
        <w:rPr>
          <w:rFonts w:hint="default" w:ascii="Times New Roman" w:hAnsi="Times New Roman" w:cs="Times New Roman"/>
          <w:sz w:val="21"/>
          <w:szCs w:val="21"/>
        </w:rPr>
        <w:t>收到这个新的intent。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FLAG_ACTIVITY_SINGLE_TOP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和"singleTop"行为相同，如果被启动的activity是当前顶部的activity，则已经存在的实例收到 </w:t>
      </w: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"https://link.juejin.im/?target=http://developer.android.com/reference/android/app/Activity.html%23onNewIntent(android.content.Intent)" \t "https://juejin.im/entry/_blank"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</w:rPr>
        <w:t>onNewIntent()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  <w:r>
        <w:rPr>
          <w:rFonts w:hint="default" w:ascii="Times New Roman" w:hAnsi="Times New Roman" w:cs="Times New Roman"/>
          <w:sz w:val="21"/>
          <w:szCs w:val="21"/>
        </w:rPr>
        <w:t>，而不是新建实例。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FLAG_ACTIVITY_CLEAR_TOP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如果被启动的activity已经在当前task运行，不创建它的新实例，而是销毁在它之上的其他所有activities，然后通过 </w:t>
      </w: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"https://link.juejin.im/?target=http://developer.android.com/reference/android/app/Activity.html%23onNewIntent(android.content.Intent)" \t "https://juejin.im/entry/_blank"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</w:rPr>
        <w:t>onNewIntent()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  <w:r>
        <w:rPr>
          <w:rFonts w:hint="default" w:ascii="Times New Roman" w:hAnsi="Times New Roman" w:cs="Times New Roman"/>
          <w:sz w:val="21"/>
          <w:szCs w:val="21"/>
        </w:rPr>
        <w:t>传递一个新的intent给这个恢复了的activity。这个行为在 </w:t>
      </w: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"https://link.juejin.im/?target=http://developer.android.com/guide/topics/manifest/activity-element.html%23lmode" \t "https://juejin.im/entry/_blank"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</w:rPr>
        <w:t>launchMode 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  <w:r>
        <w:rPr>
          <w:rFonts w:hint="default" w:ascii="Times New Roman" w:hAnsi="Times New Roman" w:cs="Times New Roman"/>
          <w:sz w:val="21"/>
          <w:szCs w:val="21"/>
        </w:rPr>
        <w:t>中没有对应的属性值。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　　注意，如果activity的启动模式是"standard"，它自己也将被移除，然后一个新的实例将被启动。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　　这是因为当启动模式是"standard"时，为了接收新的intent必须创建新的实例。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开启一个task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你可以通过给activity一个intent filter（action是"android.intent.action.MAIN"，category是"android.intent.category.LAUNCHER"），让这个activity是一个task的进入点。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　　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&lt;activity ... 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&lt;intent-filter ... 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&lt;action android:name="android.intent.action.MAIN" 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&lt;category android:name="android.intent.category.LAUNCHER" 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&lt;/intent-filter&gt;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...&lt;/activity&gt;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right="0" w:firstLine="420" w:firstLineChars="0"/>
        <w:textAlignment w:val="auto"/>
        <w:outlineLvl w:val="9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一个这样的intent filter会使得这个activity的icon和label显示在程序启动处，提供了一种方法，使得用户可以启动这个activity，当它启动后，用户也可以通过它来返回到这个task。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　　第二个能力是很重要的：用户必须能够离开一个task，然后通过activity launcher返回到它。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　　因为这个原因，两个让activity永远实例化一个task的启动模式："singleTask" 和"singleInstance"，应该仅在activity有一个 </w:t>
      </w: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"https://link.juejin.im/?target=http://developer.android.com/reference/android/content/Intent.html%23ACTION_MAIN" \t "https://juejin.im/entry/_blank"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</w:rPr>
        <w:t>ACTION_MAIN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  <w:r>
        <w:rPr>
          <w:rFonts w:hint="default" w:ascii="Times New Roman" w:hAnsi="Times New Roman" w:cs="Times New Roman"/>
          <w:sz w:val="21"/>
          <w:szCs w:val="21"/>
        </w:rPr>
        <w:t> 和</w:t>
      </w: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"https://link.juejin.im/?target=http://developer.android.com/reference/android/content/Intent.html%23CATEGORY_LAUNCHER" \t "https://juejin.im/entry/_blank"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</w:rPr>
        <w:t>CATEGORY_LAUNCHER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  <w:r>
        <w:rPr>
          <w:rFonts w:hint="default" w:ascii="Times New Roman" w:hAnsi="Times New Roman" w:cs="Times New Roman"/>
          <w:sz w:val="21"/>
          <w:szCs w:val="21"/>
        </w:rPr>
        <w:t> filter的时候用它们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E67E6"/>
    <w:multiLevelType w:val="singleLevel"/>
    <w:tmpl w:val="8EFE67E6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BB50F38E"/>
    <w:multiLevelType w:val="singleLevel"/>
    <w:tmpl w:val="BB50F38E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E63032D9"/>
    <w:multiLevelType w:val="singleLevel"/>
    <w:tmpl w:val="E63032D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9DCFD0"/>
    <w:multiLevelType w:val="singleLevel"/>
    <w:tmpl w:val="5A9DCFD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0E3E7DD"/>
    <w:multiLevelType w:val="singleLevel"/>
    <w:tmpl w:val="70E3E7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F1BAA"/>
    <w:rsid w:val="043A3107"/>
    <w:rsid w:val="14AE3026"/>
    <w:rsid w:val="20FC7FC8"/>
    <w:rsid w:val="24F95F25"/>
    <w:rsid w:val="2FC83955"/>
    <w:rsid w:val="43A46482"/>
    <w:rsid w:val="46D25135"/>
    <w:rsid w:val="6B8F1BAA"/>
    <w:rsid w:val="6D535020"/>
    <w:rsid w:val="7A9015E2"/>
    <w:rsid w:val="7ECE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0" w:after="0" w:afterAutospacing="0" w:line="300" w:lineRule="auto"/>
      <w:jc w:val="left"/>
      <w:outlineLvl w:val="1"/>
    </w:pPr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2018-08-03T11:10:00Z</dcterms:created>
  <dc:creator>Administrator</dc:creator>
  <cp:lastModifiedBy>附离</cp:lastModifiedBy>
  <dcterms:modified xsi:type="dcterms:W3CDTF">2020-08-13T05:49:31Z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