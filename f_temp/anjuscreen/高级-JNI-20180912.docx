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编写静态方法（用java声明）--&gt;编译生成class文件---&gt;编译生成h文件----&gt;编写C文件（用C/C++实现）----&gt;配置NDK----&gt;配置so库----&gt;在Activity调用（Java调用C/C++）。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JNI和NDK是面试经常被问到的热点问题，在这里做一个记录。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阐述你对JNI的理解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JNI的全称是Java Native Interface（Java本地接口）是一层接口，是用来沟通Java代码和C/C++代码的，是Java和C/C++之间的桥梁。</w:t>
      </w:r>
      <w:r>
        <w:rPr>
          <w:rFonts w:hint="eastAsia"/>
        </w:rPr>
        <w:t xml:space="preserve">通过JNI，Java可以完成对外部C/C++编写的库函数的调用，相对的，外部C/C++也能调用Java中封装好的类和方法。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Java的优点是跨平台，和操作系统之间的调用由JVM完成，但是一些和操作系统相关的操作就无法完成，JNI的出现刚好弥补了这个缺陷，也完善了Java语言，将java扩展得更为强大。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JNI的应用方面：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 xml:space="preserve">实际中的驱动都是C/C++开发的,通过JNI,Java可以调用C开发好的驱动，从而扩展Java虚拟机的能力。另外，在高效率的数学运算、游戏的实时渲染、音视频的编码和解码等方面，一般都是用C开发的。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NDK的理解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NDK(Native Development Kit)是Android所提供的一个工具集合，通过ND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 xml:space="preserve">可以在Android更加方便地通过JNI来调用本地代码（C/C++）。NDK提供了交叉编译器，开发时只需要修改mk文件就能生成特定的CPU平台的动态库。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Diffie-Hellman(迪菲-赫尔曼)秘钥交换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Curve25519 是目前最高水平的 Diffie-Hellman函数</w:t>
      </w:r>
      <w:r>
        <w:rPr>
          <w:rFonts w:hint="eastAsia"/>
          <w:lang w:val="en-US" w:eastAsia="zh-CN"/>
        </w:rPr>
        <w:t>，适用于广泛的场景，由Daniel J. Bernstein教授设计。由于NIST P-256的设计过程不透明，有来历不明的参数，被广泛怀疑有后门，所以设计了Curve25519，Curve25519的设计过程完全公开，没有任何来历不明的参数。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对称加密是最快速、最简单的一种加密方式，加密（encryption）与解密（decryption）用的是同样的密钥（secret key）,这种方法在密码学中叫做对称加密算法。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称加密算法使用两把完全不同但又是完全匹配的一对钥匙—公钥和私钥。在使用不对称加密算法加密文件时，只有使用匹配的一对公钥和私钥，才能完成对明文的加密和解密过程。加密明文时采用公钥加密，解密密文时使用私钥才能完成，而且发信方（加密者）知道收信方的公钥，只有收信方（解密者）才是唯一知道自己私钥的人。不对称加密算法的基本原理是，如果发信方想发送只有收信方才能解读的加密信息，发信方必须首先知道收信方的公钥，然后利用收信方的公钥来加密原文；收信方收到加密密文后，使用自己的私钥才能解密密文。显然，采用不对称加密算法，收发信双方在通信之前，收信方必须将自己早已随机生成的公钥送给发信方，而自己保留私钥。由于不对称算法拥有两个密钥，因而特别适用于分布式系统中的数据加密。广泛应用的不对称加密算法有RSA算法和美国国家标准局提出的DSA。以不对称加密算法为基础的加密技术应用非常广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Base64:byte[] 数组与String之间的转换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CRC32/64：String转换为32位或64位数值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5、JNI 调用的步骤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1）声明native 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1\声明一个native 方法 该方法用于调用C代码中的函数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native String helloJni();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2）在android项目中创建jni文件夹，并添加c文件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3）在C文件中，声明与native 方法对应的C函数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/**Eclipse找到src文件夹（Studio找到java文件夹），使用Javah 包名.类名命令可以直接生成对应的C函数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返回值：jstring 对应java当中的String 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方法名：Java_包名_类名_方法名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参数一：JNIEnv* env  java虚拟机的运行环境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参数二：jobject obj  调用该方法的java对象，在下面的代码中obj是MainActivity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结构类型如：jstring Java_com_itcast_hello_jni_MainActivity_helloJni(JNIEnv* env,jobject obj){}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4）添加C代码，并返回对应的值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char* pstr= "hello from c";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//(**env).NewStringUTF(env,pstr);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(*env)-&gt;NewStringUTF(env,pstr);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5）添加Android.mk 配置文件: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LOCAL_PATH := $(call my-dir)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$(CLEAR_VARS)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LOCAL_MODULE    := hello  # 要编译的模块的名称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LOCAL_SRC_FILES := hello.c  # 该模块对应的源文件，如果有多个文件，以空格分隔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$(BUILD_SHARED_LIBRARY)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上面的配置只会生成arm处理器的so库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如果想要生成所有的处理器的so库，要创建Application.mk配置文件，加上下面这句话：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APP_ABI := 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6）将C文件编译为so 动库联接库(必须以管理员权限运行命令提示符窗口)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打开jni文件夹，所在的目录，执行ndk-build命令编译。 1、 将ndk的路径添加至系统path 环境变量 2、 注意编译时，C代码中，应 #include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7）在java文件中，添加so库文件,添加静态代码块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System.loadLibrary("hello");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8）注意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静态代码块中System.loadLibrary("hello");的名字和创建的C文件名一致。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LOCAL_MODULE := hello # 要编译的模块的名称，和创建的C文件名一致。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LOCALSRCFILES := hello.c # 该模块对应的源文件，和创建的C文件名一致；如果有多个文，以空格分隔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4052A"/>
    <w:multiLevelType w:val="singleLevel"/>
    <w:tmpl w:val="3084052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55E5F"/>
    <w:rsid w:val="369C5E94"/>
    <w:rsid w:val="3F150DD8"/>
    <w:rsid w:val="4A855E5F"/>
    <w:rsid w:val="50E97AAA"/>
    <w:rsid w:val="5F635652"/>
    <w:rsid w:val="628E38D6"/>
    <w:rsid w:val="6A441BD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2018-09-12T01:08:00Z</dcterms:created>
  <dc:creator>附离</dc:creator>
  <cp:lastModifiedBy>附离</cp:lastModifiedBy>
  <dcterms:modified xsi:type="dcterms:W3CDTF">2018-09-27T09:10:11Z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