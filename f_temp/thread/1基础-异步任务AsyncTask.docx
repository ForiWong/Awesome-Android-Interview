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bookmarkStart w:id="0" w:name="OLE_LINK1"/>
      <w:r>
        <w:rPr>
          <w:rFonts w:hint="default"/>
        </w:rPr>
        <w:t>AsyncTask</w:t>
      </w:r>
      <w:bookmarkEnd w:id="0"/>
      <w:r>
        <w:rPr>
          <w:rFonts w:hint="eastAsia"/>
          <w:lang w:val="en-US" w:eastAsia="zh-CN"/>
        </w:rPr>
        <w:t>的使用——四个方法？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AsyncTask 运用的场景就是我们需要进行一些耗时的操作，耗时操作完成后更新主线程，或者在操作过程中对主线程的UI进行更新。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@Deprecated 这个类已经被弃用了。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被弃用后，Android给出了两个替代的建议：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java.util.concurrent包下的相关类，如Executor，ThreadPoolExecutor，FutureTask。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kotlin并发工具，那就是协程 - Coroutines了。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（1）了解AsyncTask异步任务</w:t>
      </w:r>
      <w:bookmarkStart w:id="1" w:name="_GoBack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目的是让与UI线程交互的子线程变得更容易。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先来看看AsyncTask的定义：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public abstract class AsyncTask&lt;Params, Progress, Result&gt;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b/>
          <w:bCs/>
          <w:color w:val="FF0000"/>
        </w:rPr>
        <w:t>三种泛型类型分别代表“启动任务执行的输入参数”、“后台任务执行的进度”、“后台计算结果的类型”。</w:t>
      </w:r>
      <w:r>
        <w:rPr>
          <w:rFonts w:hint="default"/>
        </w:rPr>
        <w:t>在特定场合下，并不是所有类型都被使用，如果没有被使用，可以用java.lang.Void类型代替。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一个异步任务的执行一般包括以下几个步骤：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1.</w:t>
      </w:r>
      <w:r>
        <w:rPr>
          <w:rFonts w:hint="eastAsia"/>
          <w:color w:val="FF0000"/>
          <w:lang w:val="en-US" w:eastAsia="zh-CN"/>
        </w:rPr>
        <w:t>执行异步任务：</w:t>
      </w:r>
      <w:r>
        <w:rPr>
          <w:rFonts w:hint="default"/>
          <w:color w:val="FF0000"/>
        </w:rPr>
        <w:t>execute(Params... params)，执行一个异步任务</w:t>
      </w:r>
      <w:r>
        <w:rPr>
          <w:rFonts w:hint="default"/>
        </w:rPr>
        <w:t>，需要我们在代码中调用此方法，触发异步任务的执行。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2.</w:t>
      </w:r>
      <w:r>
        <w:rPr>
          <w:rFonts w:hint="eastAsia"/>
          <w:color w:val="FF0000"/>
          <w:lang w:val="en-US" w:eastAsia="zh-CN"/>
        </w:rPr>
        <w:t>执行后台任务前调用：</w:t>
      </w:r>
      <w:r>
        <w:rPr>
          <w:rFonts w:hint="default"/>
          <w:color w:val="FF0000"/>
        </w:rPr>
        <w:t>onPreExecute()，在execute(Params... params)</w:t>
      </w:r>
      <w:r>
        <w:rPr>
          <w:rFonts w:hint="default"/>
        </w:rPr>
        <w:t>被调用后立即执行，一般用来在执行后台任务前对UI做一些标记。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3.</w:t>
      </w:r>
      <w:r>
        <w:rPr>
          <w:rFonts w:hint="eastAsia"/>
          <w:color w:val="FF0000"/>
          <w:lang w:val="en-US" w:eastAsia="zh-CN"/>
        </w:rPr>
        <w:t>执行后台任务：</w:t>
      </w:r>
      <w:r>
        <w:rPr>
          <w:rFonts w:hint="default"/>
          <w:color w:val="FF0000"/>
        </w:rPr>
        <w:t>doInBackground(Params... params)</w:t>
      </w:r>
      <w:r>
        <w:rPr>
          <w:rFonts w:hint="default"/>
        </w:rPr>
        <w:t>，在onPreExecute()完成后立即执行，用于执行较为费时的操作，此方法将接收输入参数和返回计算结果。在执行过程中可以调用publish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Progress(Progress... values)来更新进度信息。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4.</w:t>
      </w:r>
      <w:r>
        <w:rPr>
          <w:rFonts w:hint="eastAsia"/>
          <w:color w:val="FF0000"/>
          <w:lang w:val="en-US" w:eastAsia="zh-CN"/>
        </w:rPr>
        <w:t>更新进度信息：</w:t>
      </w:r>
      <w:r>
        <w:rPr>
          <w:rFonts w:hint="default"/>
          <w:color w:val="FF0000"/>
        </w:rPr>
        <w:t>onProgressUpdate(Progress... values)，</w:t>
      </w:r>
      <w:r>
        <w:rPr>
          <w:rFonts w:hint="default"/>
        </w:rPr>
        <w:t>在调用publish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Progress(Progress... values)时，此方法被执行，直接将进度信息更新到UI组件上。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5.</w:t>
      </w:r>
      <w:r>
        <w:rPr>
          <w:rFonts w:hint="eastAsia"/>
          <w:color w:val="FF0000"/>
          <w:lang w:val="en-US" w:eastAsia="zh-CN"/>
        </w:rPr>
        <w:t>任务结束回调：</w:t>
      </w:r>
      <w:r>
        <w:rPr>
          <w:rFonts w:hint="default"/>
          <w:color w:val="FF0000"/>
        </w:rPr>
        <w:t>onPostExecute(Result result)，当后台操作结束时，</w:t>
      </w:r>
      <w:r>
        <w:rPr>
          <w:rFonts w:hint="default"/>
        </w:rPr>
        <w:t>此方法将会被调用，计算结果将做为参数传递到此方法中，直接将结果显示到UI组件上。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在使用的时候，有几点需要格外注意：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1.异步任务的实例必须在UI线程中创建。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2.execute(Params... params)方法必须在UI线程中调用。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3.不要手动调用onPreExecute()，doInBackground(Params... params)，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onProgressUpdate(Progress... values)，onPostExecute(Result result)这几个方法。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4.不能在doInBackground(Params... params)中更改UI组件的信息。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5.一个任务实例只能执行一次，如果执行第二次将会抛出异常。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实例</w:t>
      </w:r>
      <w:r>
        <w:rPr>
          <w:rFonts w:hint="default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class MainActivity extends Activity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static final String TAG = "ASYNC_TASK";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Button execute;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Button cancel;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ProgressBar progressBar;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TextView textView;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private MyTask mTask;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public void onCreate(Bundle savedInstanceState)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super.onCreate(savedInstanceState);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setContentView(R.layout.main);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execute = (Button) findViewById(R.id.execute);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execute.setOnClickListener(new View.OnClickListener()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public void onClick(View v)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</w:t>
      </w:r>
      <w:r>
        <w:rPr>
          <w:rFonts w:hint="default" w:eastAsiaTheme="minorEastAsia"/>
          <w:color w:val="FF0000"/>
          <w:lang w:val="en-US" w:eastAsia="zh-CN"/>
        </w:rPr>
        <w:t>//注意每次需new一个实例,新建的任务只能执行一次,否则会出现异常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mTask = new MyTask();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mTask.execute("http://www.baidu.com");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execute.setEnabled(false);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cancel.setEnabled(true);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cancel = (Button) findViewById(R.id.cancel);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cancel.setOnClickListener(new View.OnClickListener()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public void onClick(View v)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//取消一个正在执行的任务,onCancelled方法将会被调用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mTask.cancel(true);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progressBar = (ProgressBar) findViewById(R.id.progress_bar);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textView = (TextView) findViewById(R.id.text_view);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</w:t>
      </w:r>
      <w:r>
        <w:rPr>
          <w:rFonts w:hint="default" w:eastAsiaTheme="minorEastAsia"/>
          <w:highlight w:val="yellow"/>
          <w:lang w:val="en-US" w:eastAsia="zh-CN"/>
        </w:rPr>
        <w:t>private class MyTask extends AsyncTask&lt;String, Integer, String&gt;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//onPreExecute方法用于在执行后台任务前做一些UI操作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protected void onPreExecute()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Log.i(TAG, "onPreExecute() called");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textView.setText("loading...");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//doInBackground方法内部执行后台任务,不可在此方法内修改UI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protected String doInBackground(String... params)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Log.i(TAG, "doInBackground(Params... params) called");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try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HttpClient client = new DefaultHttpClient();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HttpGet get = new HttpGet(params[0]);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HttpResponse response = client.execute(get);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if (response.getStatusLine().getStatusCode() == HttpStatus.SC_OK)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HttpEntity entity = response.getEntity();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InputStream is = entity.getContent();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long total = entity.getContentLength();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ByteArrayOutputStream baos = new ByteArrayOutputStream();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byte[] buf = new byte[1024];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int count = 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int length = -1;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while ((length = is.read(buf)) != -1)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baos.write(buf, 0, length);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count += length;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//调用publishProgress公布进度,最后onProgressUpdate方法将被执行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publishProgress((int) ((count / (float) total) * 100));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//为了演示进度,休眠500毫秒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Thread.sleep(500);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return new String(baos.toByteArray(), "gb2312");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 catch (Exception 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Log.e(TAG, e.getMessage());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return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//onProgressUpdate方法用于更新进度信息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protected void onProgressUpdate(Integer... progresses)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Log.i(TAG, "onProgressUpdate(Progress... progresses) called");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progressBar.setProgress(progresses[0]);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textView.setText("loading..." + progresses[0] + "%");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//onPostExecute方法用于在执行完后台任务后更新UI,显示结果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protected void onPostExecute(String result)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Log.i(TAG, "onPostExecute(Result result) called");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textView.setText(result);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execute.setEnabled(true);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cancel.setEnabled(false);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//onCancelled方法用于在取消执行中的任务时更改UI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protected void onCancelled()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Log.i(TAG, "onCancelled() called");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textView.setText("cancelled");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progressBar.setProgress(0);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execute.setEnabled(true);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cancel.setEnabled(false);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---------------------------------------------------------------------------------------------------------------------------------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  <w:color w:val="FF0000"/>
        </w:rPr>
        <w:t>AsyncTask是对Thread+Handler良好的封装，在android.os.AsyncTask代码里仍然可以看到Thread和Handler的踪迹。</w:t>
      </w:r>
      <w:r>
        <w:rPr>
          <w:rFonts w:hint="default"/>
        </w:rPr>
        <w:t>下面就向大家详细介绍一下AsyncTask的执行原理。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按住取消之后，</w:t>
      </w:r>
      <w:r>
        <w:rPr>
          <w:rFonts w:hint="default"/>
        </w:rPr>
        <w:t>可以看到onCancelled()方法将会被调用，onPostExecute(Result result)方法将不再被调用。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 w:eastAsiaTheme="minor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概括来说，当我们调用execute(Params... params)方法后，execute方法会调用onPreExecute()方法，然后由ThreadPoolExecutor实例sExecutor执行一个FutureTask任务，这个过程中doInBackground(Params... params)将被调用，如果被开发者覆写的doInBackground(Params... params)方法中调用了publishProgress(Progress... values)方法，则通过InternalHandler实例sHandler发送一条MESSAGE_POST_PROGRESS消息，更新进度，sHandler处理消息时onProgressUpdate(Progress... values)方法将被调用；如果遇到异常，则发送一条MESSAGE_POST_CANCEL的消息，取消任务，sHandler处理消息时onCancelled()方法将被调用；如果执行成功，则发送一条MESSAGE_POST_RESULT的消息，显示结果，sHandler处理消息时onPostExecute(Result result)方法被调用。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</w:rPr>
      </w:pPr>
      <w:r>
        <w:rPr>
          <w:rFonts w:hint="default"/>
        </w:rPr>
        <w:t>经过上面的介绍，相信朋友们都已经</w:t>
      </w:r>
      <w:r>
        <w:rPr>
          <w:rFonts w:hint="default"/>
          <w:color w:val="FF0000"/>
        </w:rPr>
        <w:t>认识到AsyncTask的本质了，它对Thread+Handler的良好封装，减少了开发者处理问题的复杂度，提高了开发效率，希望朋友们能多多体会一下。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 w:eastAsiaTheme="minor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AsyncTask</w:t>
      </w:r>
      <w:r>
        <w:rPr>
          <w:rFonts w:hint="eastAsia"/>
          <w:lang w:val="en-US" w:eastAsia="zh-CN"/>
        </w:rPr>
        <w:t>内存泄漏问题--弱引用、静态内部类、cancel()；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一个AsyncTask对象只能创建一次,也就是说只能调用一次excute()方法,否则会报运行时异常</w:t>
      </w:r>
      <w:r>
        <w:rPr>
          <w:rFonts w:hint="eastAsia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AsyncTask必须在主线程中创建,在主线程中加载.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内存泄漏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如果AsyncTask被声明为Activity的非静态的内部类，</w:t>
      </w:r>
      <w:r>
        <w:rPr>
          <w:rFonts w:hint="default"/>
          <w:color w:val="FF0000"/>
        </w:rPr>
        <w:t>那么AsyncTask会保留一个对创建了AsyncTask的Activity的引用</w:t>
      </w:r>
      <w:r>
        <w:rPr>
          <w:rFonts w:hint="default"/>
        </w:rPr>
        <w:t>。如果Activity已经被销毁，AsyncTask的后台线程还在执行，它将继续在内存里保留这个引用，导致Activity无法被回收，引起内存泄露。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 xml:space="preserve"> 结果丢失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屏幕旋转或Activity在后台被系统杀掉等情况会导致Activity的重新创建，之前运行的AsyncTask（非静态的内部类）会持有一个之前Activity的引用，这个引用已经无效，这时调用onPostExecute()再去更新界面将不再生效。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使用弱引用和静态内部类的方案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AsyncTaskActivity extends Activity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AsyncTask task;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用匿名内部类的方式创建*/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task = new AsyncTask()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protected Object doInBackground(Object[] params)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i=0;i&lt;10;i++){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Log.i("task","i="+i);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Thread.sleep(2000);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(InterruptedException 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e.printStackTrace();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if(isCancelled()){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protected void onPostExecute(Object o)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super.onPostExecute(o);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Log.i("task","执行结束了");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protected void onCancelled()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super.onCancelled();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Log.i("task","执行了取消");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task.execute();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//从log可以看到，上个task和下面的task是串行执行的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MyTask(this).execute();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onDestroy()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super.onDestroy();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task.cancel(true);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//这里不做取消MyTask的任务是为了验证weakReference是否起作用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doSomething(){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//为保险，还是需要判断下当前activity是否已经销毁，因为weakReference修饰的对象并不是马上就能被回收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Log.i("AsyncActivity","异步任务完成，更新UI");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MyTask extends AsyncTask&lt;String,Integer,String&gt;{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WeakReference&lt;Activity&gt; weakAty;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MyTask(Activity activity){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weakAty = new WeakReference&lt;Activity&gt;(activity);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String doInBackground(String... params)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i=0;i&lt;100;i++){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Log.i("Mytask","i="+i);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Thread.sleep(2000);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(InterruptedException 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if(isCancelled()){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onPostExecute(String 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super.onPostExecute(s);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Log.i("Mytask","执行结束了");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AsyncTaskActivity mActivity;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if((mActivity= (AsyncTaskActivity) weakAty.get())!=null){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mActivity.doSomething();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onCancelled()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super.onCancelled();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Log.i("Mytask","执行了取消");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------------------------------------------------------------------------------------------------------------------------------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以上方案也是存在一个问题：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静态类中使用的变量需要静态，有何隐患。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静态类是一直在内存中存在的，占用一定的内存，所以静态变量和类不能过多，否则会导致内存的不足。</w:t>
      </w:r>
      <w:r>
        <w:rPr>
          <w:rFonts w:hint="default"/>
          <w:lang w:val="en-US" w:eastAsia="zh-CN"/>
        </w:rPr>
        <w:t xml:space="preserve"> 但必要时也是不可避免的。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3、Cancel()方法的使用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Task不会不考虑结果而直接结束一个线程。调用cancel()其实是给AsyncTask设置一个"canceled"状态。这取决于你去检查AsyncTask是否已经取消，之后决定是否终止你的操作。对于mayInterruptIfRunning——它所作的只是向运行中的线程发出interrupt()调用。在这种情况下，你的线程是不可中断的，也就不会终止该线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  <w:t>那么该如何结束线程呢？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  <w:t>可见.cancel()是给AsyncTask设置一个"canceled"的状态，那么想要终止异步任务，就需要在异步任务当中结束。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public void onProgressUpdate(Integer... value)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判断是否被取消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if(isCancelled()) return;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.........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protected Integer doInBackground(Void... mgs)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Task被取消了，马上退出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if(isCancelled()) return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.......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Task被取消了，马上退出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if(isCancelled()) return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另外结束异步任务的条件：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if(loadAsyncVedio!=null &amp;&amp; !loadAsyncVedio.isCancelled()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    &amp;&amp; loadAsyncVedio.getStatus() == AsyncTask.Status.RUNNING){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loadAsyncVedio.cancel(true);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loadAsyncVedio = null;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loadAsyncVedio（异步任务）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如此，便可以有效及时的结束异步任务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6595A"/>
    <w:multiLevelType w:val="singleLevel"/>
    <w:tmpl w:val="D36659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97A91"/>
    <w:multiLevelType w:val="singleLevel"/>
    <w:tmpl w:val="5A497A91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3ODFiZTEyMWUwNTlmMmZmOTRhM2NmN2U1NWUyZjEifQ=="/>
  </w:docVars>
  <w:rsids>
    <w:rsidRoot w:val="7A865A50"/>
    <w:rsid w:val="0B2348A2"/>
    <w:rsid w:val="0BAD1AED"/>
    <w:rsid w:val="10A07088"/>
    <w:rsid w:val="117D6B6C"/>
    <w:rsid w:val="15C92400"/>
    <w:rsid w:val="190D596F"/>
    <w:rsid w:val="1B1D6B19"/>
    <w:rsid w:val="1CDD28FB"/>
    <w:rsid w:val="1E877D8D"/>
    <w:rsid w:val="1F72419E"/>
    <w:rsid w:val="2D8B061E"/>
    <w:rsid w:val="39B770B0"/>
    <w:rsid w:val="3A087FF6"/>
    <w:rsid w:val="41761D8F"/>
    <w:rsid w:val="44B34941"/>
    <w:rsid w:val="469B6C92"/>
    <w:rsid w:val="4B0E2160"/>
    <w:rsid w:val="517626FD"/>
    <w:rsid w:val="553B12A3"/>
    <w:rsid w:val="59CB71F5"/>
    <w:rsid w:val="65461404"/>
    <w:rsid w:val="688C5340"/>
    <w:rsid w:val="6CCF4528"/>
    <w:rsid w:val="6D535020"/>
    <w:rsid w:val="73505F21"/>
    <w:rsid w:val="78136F26"/>
    <w:rsid w:val="7A865A50"/>
    <w:rsid w:val="7B8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10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9</Pages>
  <Words>2221</Words>
  <Characters>7661</Characters>
  <Lines>0</Lines>
  <Paragraphs>0</Paragraphs>
  <TotalTime>0</TotalTime>
  <ScaleCrop>false</ScaleCrop>
  <LinksUpToDate>false</LinksUpToDate>
  <CharactersWithSpaces>10115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2018-09-27T13:51:00Z</dcterms:created>
  <dc:creator>附离</dc:creator>
  <cp:lastModifiedBy>附离</cp:lastModifiedBy>
  <dcterms:modified xsi:type="dcterms:W3CDTF">2023-06-25T03:31:26Z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063F77AEF09444D6BA3410F8C746D209_12</vt:lpwstr>
  </property>
</Properties>
</file>